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747769856" behindDoc="1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183515</wp:posOffset>
                </wp:positionV>
                <wp:extent cx="7343140" cy="1126490"/>
                <wp:effectExtent l="0" t="0" r="22860" b="16510"/>
                <wp:wrapNone/>
                <wp:docPr id="87" name="简历-个人信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140" cy="1126490"/>
                          <a:chOff x="4442" y="626"/>
                          <a:chExt cx="11564" cy="1774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4442" y="626"/>
                            <a:ext cx="11564" cy="1774"/>
                            <a:chOff x="3988" y="17747"/>
                            <a:chExt cx="11564" cy="1774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5503" y="17747"/>
                              <a:ext cx="10049" cy="17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7" name="组合 47"/>
                          <wpg:cNvGrpSpPr/>
                          <wpg:grpSpPr>
                            <a:xfrm>
                              <a:off x="3988" y="17751"/>
                              <a:ext cx="2144" cy="1770"/>
                              <a:chOff x="4048" y="17751"/>
                              <a:chExt cx="2144" cy="1770"/>
                            </a:xfrm>
                          </wpg:grpSpPr>
                          <wps:wsp>
                            <wps:cNvPr id="45" name="六边形 45"/>
                            <wps:cNvSpPr/>
                            <wps:spPr>
                              <a:xfrm>
                                <a:off x="4048" y="17751"/>
                                <a:ext cx="2145" cy="17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求职意向"/>
                            <wps:cNvSpPr txBox="1"/>
                            <wps:spPr>
                              <a:xfrm>
                                <a:off x="4307" y="18272"/>
                                <a:ext cx="1626" cy="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8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简历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3" name="姓名"/>
                        <wps:cNvSpPr txBox="1"/>
                        <wps:spPr>
                          <a:xfrm>
                            <a:off x="6822" y="1113"/>
                            <a:ext cx="1955" cy="7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44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44"/>
                                  <w:szCs w:val="52"/>
                                  <w:lang w:val="en-US" w:eastAsia="zh-CN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简历-个人信息" o:spid="_x0000_s1026" o:spt="203" style="position:absolute;left:0pt;margin-left:12.65pt;margin-top:14.45pt;height:88.7pt;width:578.2pt;z-index:-2050513920;mso-width-relative:page;mso-height-relative:page;" coordorigin="4442,626" coordsize="11564,1774" o:gfxdata="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d0TaPa&#10;AAAACgEAAA8AAAAAAAAAAQAgAAAAIgAAAGRycy9kb3ducmV2LnhtbFBLAQIUABQAAAAIAIdO4kC1&#10;RghIWAQAAKcQAAAOAAAAAAAAAAEAIAAAACkBAABkcnMvZTJvRG9jLnhtbFBLBQYAAAAABgAGAFkB&#10;AADzBwAAAAA=&#10;">
                <o:lock v:ext="edit" aspectratio="f"/>
                <v:group id="_x0000_s1026" o:spid="_x0000_s1026" o:spt="203" style="position:absolute;left:4442;top:626;height:1774;width:11564;" coordorigin="3988,17747" coordsize="11564,177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503;top:17747;height:1755;width:10049;v-text-anchor:middle;" fillcolor="#F2F2F2 [3052]" filled="t" stroked="f" coordsize="21600,21600" o:gfxdata="UEsDBAoAAAAAAIdO4kAAAAAAAAAAAAAAAAAEAAAAZHJzL1BLAwQUAAAACACHTuJAInWyKL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Wy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3988;top:17751;height:1770;width:2144;" coordorigin="4048,17751" coordsize="2144,177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9" type="#_x0000_t9" style="position:absolute;left:4048;top:17751;height:1770;width:2145;v-text-anchor:middle;" fillcolor="#1B526D" filled="t" stroked="f" coordsize="21600,21600" o:gfxdata="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YU0vQAA&#10;ANsAAAAPAAAAAAAAAAEAIAAAACIAAABkcnMvZG93bnJldi54bWxQSwECFAAUAAAACACHTuJAMy8F&#10;njsAAAA5AAAAEAAAAAAAAAABACAAAAAMAQAAZHJzL3NoYXBleG1sLnhtbFBLBQYAAAAABgAGAFsB&#10;AAC2AwAAAAA=&#10;" adj="4456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求职意向" o:spid="_x0000_s1026" o:spt="202" type="#_x0000_t202" style="position:absolute;left:4307;top:18272;height:727;width:1626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v:textbox>
                    </v:shape>
                  </v:group>
                </v:group>
                <v:shape id="姓名" o:spid="_x0000_s1026" o:spt="202" type="#_x0000_t202" style="position:absolute;left:6822;top:1113;height:731;width:195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44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44"/>
                            <w:szCs w:val="52"/>
                            <w:lang w:val="en-US" w:eastAsia="zh-CN"/>
                          </w:rPr>
                          <w:t>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drawing>
          <wp:anchor distT="0" distB="0" distL="114300" distR="114300" simplePos="0" relativeHeight="2929453056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7250430</wp:posOffset>
            </wp:positionV>
            <wp:extent cx="279400" cy="279400"/>
            <wp:effectExtent l="0" t="0" r="0" b="0"/>
            <wp:wrapNone/>
            <wp:docPr id="39" name="图片 39" descr="452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52396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2032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3103245</wp:posOffset>
            </wp:positionV>
            <wp:extent cx="336550" cy="336550"/>
            <wp:effectExtent l="0" t="0" r="19050" b="19685"/>
            <wp:wrapNone/>
            <wp:docPr id="38" name="图片 38" descr="45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45239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1008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1330960</wp:posOffset>
            </wp:positionV>
            <wp:extent cx="284480" cy="284480"/>
            <wp:effectExtent l="0" t="0" r="20320" b="20320"/>
            <wp:wrapNone/>
            <wp:docPr id="36" name="图片 36" descr="452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452397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1289685</wp:posOffset>
                </wp:positionV>
                <wp:extent cx="7178040" cy="6621145"/>
                <wp:effectExtent l="0" t="0" r="10160" b="0"/>
                <wp:wrapNone/>
                <wp:docPr id="144" name="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6621145"/>
                          <a:chOff x="1672" y="2915"/>
                          <a:chExt cx="11304" cy="10427"/>
                        </a:xfrm>
                      </wpg:grpSpPr>
                      <wpg:grpSp>
                        <wpg:cNvPr id="145" name="组合 131"/>
                        <wpg:cNvGrpSpPr/>
                        <wpg:grpSpPr>
                          <a:xfrm>
                            <a:off x="1672" y="2915"/>
                            <a:ext cx="11304" cy="10427"/>
                            <a:chOff x="614" y="4475"/>
                            <a:chExt cx="11304" cy="10427"/>
                          </a:xfrm>
                        </wpg:grpSpPr>
                        <wpg:grpSp>
                          <wpg:cNvPr id="146" name="组合 51"/>
                          <wpg:cNvGrpSpPr/>
                          <wpg:grpSpPr>
                            <a:xfrm rot="0">
                              <a:off x="614" y="4475"/>
                              <a:ext cx="11304" cy="594"/>
                              <a:chOff x="3988" y="17741"/>
                              <a:chExt cx="11304" cy="594"/>
                            </a:xfrm>
                          </wpg:grpSpPr>
                          <wps:wsp>
                            <wps:cNvPr id="147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9" name="六边形 45"/>
                            <wps:cNvSpPr/>
                            <wps:spPr>
                              <a:xfrm>
                                <a:off x="3988" y="1774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1" name="文本框 4"/>
                          <wps:cNvSpPr txBox="1"/>
                          <wps:spPr>
                            <a:xfrm>
                              <a:off x="1380" y="4539"/>
                              <a:ext cx="2913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文本框 4"/>
                          <wps:cNvSpPr txBox="1"/>
                          <wps:spPr>
                            <a:xfrm>
                              <a:off x="1380" y="14435"/>
                              <a:ext cx="2913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文本框 4"/>
                        <wps:cNvSpPr txBox="1"/>
                        <wps:spPr>
                          <a:xfrm>
                            <a:off x="2423" y="3636"/>
                            <a:ext cx="10193" cy="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期望职位：Web 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期望薪资：面议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工作地点：北京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上岗时间：一周以内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求职意向" o:spid="_x0000_s1026" o:spt="203" style="position:absolute;left:0pt;margin-left:28.45pt;margin-top:101.55pt;height:521.35pt;width:565.2pt;z-index:-1547190272;mso-width-relative:page;mso-height-relative:page;" coordorigin="1672,2915" coordsize="11304,10427" o:gfxdata="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m7KTb3AAAAAwBAAAPAAAAAAAAAAEAIAAAACIAAABkcnMvZG93bnJldi54bWxQ&#10;SwECFAAUAAAACACHTuJAExitPWYEAAA9EwAADgAAAAAAAAABACAAAAArAQAAZHJzL2Uyb0RvYy54&#10;bWxQSwUGAAAAAAYABgBZAQAAAwgAAAAA&#10;">
                <o:lock v:ext="edit" aspectratio="f"/>
                <v:group id="组合 131" o:spid="_x0000_s1026" o:spt="203" style="position:absolute;left:1672;top:2915;height:10427;width:11304;" coordorigin="614,4475" coordsize="11304,10427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1" o:spid="_x0000_s1026" o:spt="203" style="position:absolute;left:614;top:4475;height:594;width:11304;" coordorigin="3988,17741" coordsize="11304,594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IGf++r0AAADc&#10;AAAADwAAAGRycy9kb3ducmV2LnhtbEVPS2vCQBC+F/oflin0VjdKUYmuHmwDghdfQb0N2TEJZmdj&#10;do2PX+8Khd7m43vOeHozlWipcaVlBd1OBII4s7rkXMF2k3wNQTiPrLGyTAru5GA6eX8bY6ztlVfU&#10;rn0uQgi7GBUU3texlC4ryKDr2Jo4cEfbGPQBNrnUDV5DuKlkL4r60mDJoaHAmmYFZaf1xSiwh3az&#10;0ElyStPHz245/N2n58Ncqc+PbjQC4enm/8V/7rkO878H8HomXC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/76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41;height:583;width:706;v-text-anchor:middle;" fillcolor="#1B526D" filled="t" stroked="f" coordsize="21600,21600" o:gfxdata="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X4uYugAAANwA&#10;AAAPAAAAAAAAAAEAIAAAACIAAABkcnMvZG93bnJldi54bWxQSwECFAAUAAAACACHTuJAMy8FnjsA&#10;AAA5AAAAEAAAAAAAAAABACAAAAAJAQAAZHJzL3NoYXBleG1sLnhtbFBLBQYAAAAABgAGAFsBAACz&#10;AwAAAAA=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2913;" filled="f" stroked="f" coordsize="21600,21600" o:gfxdata="UEsDBAoAAAAAAIdO4kAAAAAAAAAAAAAAAAAEAAAAZHJzL1BLAwQUAAAACACHTuJA0zWHCL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YPY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WHC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380;top:14435;height:467;width:2913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2000;width:10193;" filled="f" stroked="f" coordsize="21600,21600" o:gfxdata="UEsDBAoAAAAAAIdO4kAAAAAAAAAAAAAAAAAEAAAAZHJzL1BLAwQUAAAACACHTuJAI+cZf7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fxLD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xl/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工作性质：全职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期望职位：Web 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期望薪资：面议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工作地点：北京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上岗时间：一周以内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3079115</wp:posOffset>
                </wp:positionV>
                <wp:extent cx="7178040" cy="4076700"/>
                <wp:effectExtent l="0" t="0" r="10160" b="0"/>
                <wp:wrapNone/>
                <wp:docPr id="133" name="专业技能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4076700"/>
                          <a:chOff x="1672" y="2925"/>
                          <a:chExt cx="11304" cy="6686"/>
                        </a:xfrm>
                      </wpg:grpSpPr>
                      <wpg:grpSp>
                        <wpg:cNvPr id="131" name="组合 131"/>
                        <wpg:cNvGrpSpPr/>
                        <wpg:grpSpPr>
                          <a:xfrm>
                            <a:off x="1672" y="2925"/>
                            <a:ext cx="11304" cy="584"/>
                            <a:chOff x="614" y="4485"/>
                            <a:chExt cx="11304" cy="584"/>
                          </a:xfrm>
                        </wpg:grpSpPr>
                        <wpg:grpSp>
                          <wpg:cNvPr id="91" name="组合 51"/>
                          <wpg:cNvGrpSpPr/>
                          <wpg:grpSpPr>
                            <a:xfrm rot="0">
                              <a:off x="614" y="4485"/>
                              <a:ext cx="11304" cy="584"/>
                              <a:chOff x="3988" y="17751"/>
                              <a:chExt cx="11304" cy="584"/>
                            </a:xfrm>
                          </wpg:grpSpPr>
                          <wps:wsp>
                            <wps:cNvPr id="92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六边形 45"/>
                            <wps:cNvSpPr/>
                            <wps:spPr>
                              <a:xfrm>
                                <a:off x="3988" y="1775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0" name="文本框 4"/>
                          <wps:cNvSpPr txBox="1"/>
                          <wps:spPr>
                            <a:xfrm>
                              <a:off x="1380" y="4539"/>
                              <a:ext cx="4368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2" name="文本框 4"/>
                        <wps:cNvSpPr txBox="1"/>
                        <wps:spPr>
                          <a:xfrm>
                            <a:off x="2423" y="3636"/>
                            <a:ext cx="10193" cy="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HTML/5、CSS/3、JavaScript 等前端基础技术。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Element-UI、AntDesign、Vant 等常用的 UI 组件库。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Vue 技术栈（vue、vue-router、vuex等）进行业务的开发。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能够熟练使用 React 技术栈 （react、react-router-dom、redux等）进行业务的开发。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熟练使用 React Native 开发原生 App。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熟练使用 Node（Express/Koa）进行后端业务的开发。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熟悉原生微信小程序的开发，熟悉使用 Taro 框架进行多端小程序的开发。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TypeScript 并且在各种项目中大量应使用。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webpack、gulp 等前端自动化构建工具，对 webpack 的性能优化有一定的了解。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 mysql、mongodb 数据库。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熟悉前端的性能优化（环境的优化，项目中的优化方案等等）。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D3、Echarts 等数据可视化技术。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了解服务端渲染 （SSR）。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Electron。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了解 Nginx 环境下项目的部署。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专业技能" o:spid="_x0000_s1026" o:spt="203" style="position:absolute;left:0pt;margin-left:28.45pt;margin-top:242.45pt;height:321pt;width:565.2pt;z-index:-1547190272;mso-width-relative:page;mso-height-relative:page;" coordorigin="1672,2925" coordsize="11304,6686" o:gfxdata="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ESnQ9LaAAAADAEAAA8AAAAAAAAAAQAg&#10;AAAAIgAAAGRycy9kb3ducmV2LnhtbFBLAQIUABQAAAAIAIdO4kBd7C5pRgQAAKsQAAAOAAAAAAAA&#10;AAEAIAAAACkBAABkcnMvZTJvRG9jLnhtbFBLBQYAAAAABgAGAFkBAADhBwAAAAA=&#10;">
                <o:lock v:ext="edit" aspectratio="f"/>
                <v:group id="_x0000_s1026" o:spid="_x0000_s1026" o:spt="203" style="position:absolute;left:1672;top:2925;height:584;width:11304;" coordorigin="614,4485" coordsize="11304,584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51" o:spid="_x0000_s1026" o:spt="203" style="position:absolute;left:614;top:4485;height:584;width:11304;" coordorigin="3988,17751" coordsize="11304,58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RlIzXs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wTyB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jNe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51;height:583;width:706;v-text-anchor:middle;" fillcolor="#1B526D" filled="t" stroked="f" coordsize="21600,21600" o:gfxdata="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+NC8AAAA&#10;2wAAAA8AAAAAAAAAAQAgAAAAIgAAAGRycy9kb3ducmV2LnhtbFBLAQIUABQAAAAIAIdO4kAzLwWe&#10;OwAAADkAAAAQAAAAAAAAAAEAIAAAAAsBAABkcnMvc2hhcGV4bWwueG1sUEsFBgAAAAAGAAYAWwEA&#10;ALUDAAAAAA==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4368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5975;width:10193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HTML/5、CSS/3、JavaScript 等前端基础技术。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Element-UI、AntDesign、Vant 等常用的 UI 组件库。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Vue 技术栈（vue、vue-router、vuex等）进行业务的开发。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能够熟练使用 React 技术栈 （react、react-router-dom、redux等）进行业务的开发。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熟练使用 React Native 开发原生 App。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熟练使用 Node（Express/Koa）进行后端业务的开发。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熟悉原生微信小程序的开发，熟悉使用 Taro 框架进行多端小程序的开发。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TypeScript 并且在各种项目中大量应使用。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webpack、gulp 等前端自动化构建工具，对 webpack 的性能优化有一定的了解。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 mysql、mongodb 数据库。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熟悉前端的性能优化（环境的优化，项目中的优化方案等等）。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D3、Echarts 等数据可视化技术。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了解服务端渲染 （SSR）。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Electron。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了解 Nginx 环境下项目的部署。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42327808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8973820</wp:posOffset>
                </wp:positionV>
                <wp:extent cx="6472555" cy="1423035"/>
                <wp:effectExtent l="0" t="0" r="0" b="0"/>
                <wp:wrapNone/>
                <wp:docPr id="9" name="工作经验-勺子课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2016.08~2018.02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北京蓝色地图科技有限公司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1"/>
                                <w:szCs w:val="21"/>
                                <w:lang w:eastAsia="zh-CN"/>
                              </w:rPr>
                              <w:t>职位：前端开发工程师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参与负责公司 PC 端和PC端后台管理系统的技术选型以及代码的重构。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参与负责移动端的技术选型和部分新模块的开发。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负责后期项目的性能优化以及部署工作。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-勺子课堂" o:spid="_x0000_s1026" o:spt="202" type="#_x0000_t202" style="position:absolute;left:0pt;margin-left:67.45pt;margin-top:706.6pt;height:112.05pt;width:509.65pt;z-index:-152639488;mso-width-relative:page;mso-height-relative:page;" filled="f" stroked="f" coordsize="21600,21600" o:gfxdata="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9c&#10;1iTcAAAADgEAAA8AAAAAAAAAAQAgAAAAIgAAAGRycy9kb3ducmV2LnhtbFBLAQIUABQAAAAIAIdO&#10;4kCcnQpAWAIAAHU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2016.08~2018.02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北京蓝色地图科技有限公司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1"/>
                          <w:szCs w:val="21"/>
                          <w:lang w:eastAsia="zh-CN"/>
                        </w:rPr>
                        <w:t>职位：前端开发工程师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参与负责公司 PC 端和PC端后台管理系统的技术选型以及代码的重构。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参与负责移动端的技术选型和部分新模块的开发。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负责后期项目的性能优化以及部署工作。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777702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7221855</wp:posOffset>
                </wp:positionV>
                <wp:extent cx="7178040" cy="3132455"/>
                <wp:effectExtent l="0" t="0" r="10160" b="0"/>
                <wp:wrapNone/>
                <wp:docPr id="153" name="工作经验-总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3132687"/>
                          <a:chOff x="1672" y="2925"/>
                          <a:chExt cx="11304" cy="5228"/>
                        </a:xfrm>
                      </wpg:grpSpPr>
                      <wpg:grpSp>
                        <wpg:cNvPr id="154" name="组合 131"/>
                        <wpg:cNvGrpSpPr/>
                        <wpg:grpSpPr>
                          <a:xfrm>
                            <a:off x="1672" y="2925"/>
                            <a:ext cx="11304" cy="584"/>
                            <a:chOff x="614" y="4485"/>
                            <a:chExt cx="11304" cy="584"/>
                          </a:xfrm>
                        </wpg:grpSpPr>
                        <wpg:grpSp>
                          <wpg:cNvPr id="155" name="组合 51"/>
                          <wpg:cNvGrpSpPr/>
                          <wpg:grpSpPr>
                            <a:xfrm rot="0">
                              <a:off x="614" y="4485"/>
                              <a:ext cx="11304" cy="584"/>
                              <a:chOff x="3988" y="17751"/>
                              <a:chExt cx="11304" cy="584"/>
                            </a:xfrm>
                          </wpg:grpSpPr>
                          <wps:wsp>
                            <wps:cNvPr id="156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8" name="六边形 45"/>
                            <wps:cNvSpPr/>
                            <wps:spPr>
                              <a:xfrm>
                                <a:off x="3988" y="17751"/>
                                <a:ext cx="706" cy="583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1" name="文本框 4"/>
                          <wps:cNvSpPr txBox="1"/>
                          <wps:spPr>
                            <a:xfrm>
                              <a:off x="1380" y="4539"/>
                              <a:ext cx="3982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eastAsia="zh-CN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2" name="文本框 4"/>
                        <wps:cNvSpPr txBox="1"/>
                        <wps:spPr>
                          <a:xfrm>
                            <a:off x="2423" y="3636"/>
                            <a:ext cx="10193" cy="4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2018.02~至今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国美在线电子商务有限公司（北京）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eastAsia="zh-CN"/>
                                </w:rPr>
                                <w:t>职位：高级 web 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参与负责对国美家后台管理系统的更新和迭代。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参与负责国美超市 Web App 部分模块的开发工作。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参与对产品进行性能分析和优化工作，主要是对加载和渲染的速度进行优化。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和设计部 UI、后端人员紧密协作，快速制作页面以及和后端定制接口、前后端的联调测试等等。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验-总" o:spid="_x0000_s1026" o:spt="203" style="position:absolute;left:0pt;margin-left:28.45pt;margin-top:568.65pt;height:246.65pt;width:565.2pt;z-index:-1547190272;mso-width-relative:page;mso-height-relative:page;" coordorigin="1672,2925" coordsize="11304,5228" o:gfxdata="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CWzmzz2wAAAA0BAAAPAAAAAAAA&#10;AAEAIAAAACIAAABkcnMvZG93bnJldi54bWxQSwECFAAUAAAACACHTuJAzU0Lr0kEAACyEAAADgAA&#10;AAAAAAABACAAAAAqAQAAZHJzL2Uyb0RvYy54bWxQSwUGAAAAAAYABgBZAQAA5QcAAAAA&#10;">
                <o:lock v:ext="edit" aspectratio="f"/>
                <v:group id="组合 131" o:spid="_x0000_s1026" o:spt="203" style="position:absolute;left:1672;top:2925;height:584;width:11304;" coordorigin="614,4485" coordsize="11304,584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1" o:spid="_x0000_s1026" o:spt="203" style="position:absolute;left:614;top:4485;height:584;width:11304;" coordorigin="3988,17751" coordsize="11304,584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yvLNvL4AAADc&#10;AAAADwAAAGRycy9kb3ducmV2LnhtbEVPS2vCQBC+F/oflin0VjcRKiG6emgbCPRSjaH1NmTHJJid&#10;TbNrfPx6t1DwNh/fcxars+nESINrLSuIJxEI4srqlmsF2yJ7SUA4j6yxs0wKLuRgtXx8WGCq7YnX&#10;NG58LUIIuxQVNN73qZSuasigm9ieOHB7Oxj0AQ611AOeQrjp5DSKZtJgy6GhwZ7eGqoOm6NRYHdj&#10;8amz7FCW1/fvr+Tjp/zd5Uo9P8XRHISns7+L/925DvNfZ/D3TLh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LNv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六边形 45" o:spid="_x0000_s1026" o:spt="9" type="#_x0000_t9" style="position:absolute;left:3988;top:17751;height:583;width:706;v-text-anchor:middle;" fillcolor="#1B526D" filled="t" stroked="f" coordsize="21600,21600" o:gfxdata="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rjevQAA&#10;ANwAAAAPAAAAAAAAAAEAIAAAACIAAABkcnMvZG93bnJldi54bWxQSwECFAAUAAAACACHTuJAMy8F&#10;njsAAAA5AAAAEAAAAAAAAAABACAAAAAMAQAAZHJzL3NoYXBleG1sLnhtbFBLBQYAAAAABgAGAFsB&#10;AAC2AwAAAAA=&#10;" adj="445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" o:spid="_x0000_s1026" o:spt="202" type="#_x0000_t202" style="position:absolute;left:1380;top:4539;height:467;width:3982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eastAsia="zh-CN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4517;width:10193;" filled="f" stroked="f" coordsize="21600,21600" o:gfxdata="UEsDBAoAAAAAAIdO4kAAAAAAAAAAAAAAAAAEAAAAZHJzL1BLAwQUAAAACACHTuJA7YvTwr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N4O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Tw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2018.02~至今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国美在线电子商务有限公司（北京）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eastAsia="zh-CN"/>
                          </w:rPr>
                          <w:t>职位：高级 web 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参与负责对国美家后台管理系统的更新和迭代。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参与负责国美超市 Web App 部分模块的开发工作。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参与对产品进行性能分析和优化工作，主要是对加载和渲染的速度进行优化。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和设计部 UI、后端人员紧密协作，快速制作页面以及和后端定制接口、前后端的联调测试等等。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3480320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392430</wp:posOffset>
                </wp:positionV>
                <wp:extent cx="2444115" cy="292735"/>
                <wp:effectExtent l="0" t="0" r="0" b="0"/>
                <wp:wrapNone/>
                <wp:docPr id="6" name="手机号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手机号码：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号码" o:spid="_x0000_s1026" o:spt="202" type="#_x0000_t202" style="position:absolute;left:0pt;margin-left:348.55pt;margin-top:30.9pt;height:23.05pt;width:192.45pt;z-index:-1951486976;mso-width-relative:page;mso-height-relative:page;" filled="f" stroked="f" coordsize="21600,21600" o:gfxdata="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Jic89cAAAALAQAADwAAAAAAAAABACAAAAAiAAAAZHJzL2Rvd25y&#10;ZXYueG1sUEsBAhQAFAAAAAgAh07iQH2uwU1xAgAAuQQAAA4AAAAAAAAAAQAgAAAAJg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手机号码：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2326784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118110</wp:posOffset>
                </wp:positionV>
                <wp:extent cx="1660525" cy="292735"/>
                <wp:effectExtent l="0" t="0" r="0" b="0"/>
                <wp:wrapNone/>
                <wp:docPr id="7" name="工作经验-时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工作经验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3年10个月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-时间" o:spid="_x0000_s1026" o:spt="202" type="#_x0000_t202" style="position:absolute;left:0pt;margin-left:348.55pt;margin-top:9.3pt;height:23.05pt;width:130.75pt;z-index:-152640512;mso-width-relative:page;mso-height-relative:page;" filled="f" stroked="f" coordsize="21600,21600" o:gfxdata="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7nfktcAAAAJAQAADwAAAAAAAAABACAAAAAi&#10;AAAAZHJzL2Rvd25yZXYueG1sUEsBAhQAFAAAAAgAh07iQCD8+Qp9AgAAwAQAAA4AAAAAAAAAAQAg&#10;AAAAJgEAAGRycy9lMm9Eb2MueG1sUEsFBgAAAAAGAAYAWQEAABU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工作经验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3年10个月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0754688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666750</wp:posOffset>
                </wp:positionV>
                <wp:extent cx="2309495" cy="292735"/>
                <wp:effectExtent l="0" t="0" r="0" b="0"/>
                <wp:wrapNone/>
                <wp:docPr id="8" name="邮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邮箱地址：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邮箱" o:spid="_x0000_s1026" o:spt="202" type="#_x0000_t202" style="position:absolute;left:0pt;margin-left:348.55pt;margin-top:52.5pt;height:23.05pt;width:181.85pt;z-index:-1254212608;mso-width-relative:page;mso-height-relative:page;" filled="f" stroked="f" coordsize="21600,21600" o:gfxdata="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tew22AAAAAwBAAAPAAAAAAAAAAEAIAAAACIAAABkcnMvZG93bnJldi54bWxQSwECFAAU&#10;AAAACACHTuJAhBH062MCAACzBAAADgAAAAAAAAABACAAAAAn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邮箱地址：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893158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392430</wp:posOffset>
                </wp:positionV>
                <wp:extent cx="1372235" cy="292735"/>
                <wp:effectExtent l="0" t="0" r="0" b="0"/>
                <wp:wrapNone/>
                <wp:docPr id="3" name="籍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籍贯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山东-德州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籍贯" o:spid="_x0000_s1026" o:spt="202" type="#_x0000_t202" style="position:absolute;left:0pt;margin-left:241.4pt;margin-top:30.9pt;height:23.05pt;width:108.05pt;z-index:948931584;mso-width-relative:page;mso-height-relative:page;" filled="f" stroked="f" coordsize="21600,21600" o:gfxdata="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yharq2AAAAAoBAAAPAAAAAAAAAAEAIAAAACIAAABkcnMvZG93bnJldi54bWxQSwECFAAU&#10;AAAACACHTuJA84No72MCAACzBAAADgAAAAAAAAABACAAAAAn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籍贯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山东-德州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778048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118110</wp:posOffset>
                </wp:positionV>
                <wp:extent cx="876300" cy="292735"/>
                <wp:effectExtent l="0" t="0" r="0" b="0"/>
                <wp:wrapNone/>
                <wp:docPr id="2" name="性别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7495" y="248920"/>
                          <a:ext cx="8763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性别" o:spid="_x0000_s1026" o:spt="202" type="#_x0000_t202" style="position:absolute;left:0pt;margin-left:241.4pt;margin-top:9.3pt;height:23.05pt;width:69pt;z-index:-1547189248;mso-width-relative:page;mso-height-relative:page;" filled="f" stroked="f" coordsize="21600,21600" o:gfxdata="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l+fT1gAAAAkBAAAPAAAAAAAAAAEAIAAAACIAAABkcnMvZG93bnJldi54bWxQ&#10;SwECFAAUAAAACACHTuJApThPsGsCAAC9BAAADgAAAAAAAAABACAAAAAlAQAAZHJzL2Uyb0RvYy54&#10;bWxQSwUGAAAAAAYABgBZAQAAA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6205952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666750</wp:posOffset>
                </wp:positionV>
                <wp:extent cx="1136015" cy="292735"/>
                <wp:effectExtent l="0" t="0" r="0" b="0"/>
                <wp:wrapNone/>
                <wp:docPr id="4" name="现住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</w:pP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现住址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color w:val="17526E"/>
                              </w:rPr>
                              <w:t>：</w:t>
                            </w:r>
                            <w:r>
                              <w:rPr>
                                <w:rFonts w:hint="default" w:ascii="黑体-简" w:hAnsi="黑体-简" w:eastAsia="黑体-简" w:cs="黑体-简"/>
                                <w:color w:val="17526E"/>
                              </w:rPr>
                              <w:t>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现住址" o:spid="_x0000_s1026" o:spt="202" type="#_x0000_t202" style="position:absolute;left:0pt;margin-left:241.4pt;margin-top:52.5pt;height:23.05pt;width:89.45pt;z-index:1646205952;mso-width-relative:page;mso-height-relative:page;" filled="f" stroked="f" coordsize="21600,21600" o:gfxdata="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HFd0Z2AAAAAsBAAAPAAAAAAAAAAEAIAAAACIAAABkcnMvZG93bnJldi54&#10;bWxQSwECFAAUAAAACACHTuJA2XBWlWwCAAC2BAAADgAAAAAAAAABACAAAAAn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</w:pP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现住址</w:t>
                      </w:r>
                      <w:r>
                        <w:rPr>
                          <w:rFonts w:hint="eastAsia" w:ascii="黑体-简" w:hAnsi="黑体-简" w:eastAsia="黑体-简" w:cs="黑体-简"/>
                          <w:color w:val="17526E"/>
                        </w:rPr>
                        <w:t>：</w:t>
                      </w:r>
                      <w:r>
                        <w:rPr>
                          <w:rFonts w:hint="default" w:ascii="黑体-简" w:hAnsi="黑体-简" w:eastAsia="黑体-简" w:cs="黑体-简"/>
                          <w:color w:val="17526E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4142328832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77470</wp:posOffset>
            </wp:positionV>
            <wp:extent cx="316230" cy="316230"/>
            <wp:effectExtent l="0" t="0" r="13970" b="13970"/>
            <wp:wrapNone/>
            <wp:docPr id="1" name="图片 1" descr="35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444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4080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81280</wp:posOffset>
            </wp:positionV>
            <wp:extent cx="306070" cy="306070"/>
            <wp:effectExtent l="0" t="0" r="24130" b="24130"/>
            <wp:wrapNone/>
            <wp:docPr id="40" name="图片 40" descr="35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5044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929445888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523240</wp:posOffset>
                </wp:positionV>
                <wp:extent cx="6472555" cy="10143490"/>
                <wp:effectExtent l="0" t="0" r="0" b="0"/>
                <wp:wrapNone/>
                <wp:docPr id="24" name="项目经验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1014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项目一：GOME家后台管理系统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GOME 家后台管理系统是国美内部用于请假、薪资查询、绩效查询、发布会议、提交周报的后台管理系统。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参与负责绩效查询、发布会议、周报等功能模块的研发。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 d3 对部分数据进行可视化操作。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进行代码的优化以及性能的优化。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所用技术栈：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React 技术栈（react、react-router-dom、redux、redux-thunk、axios、styled-components、TypeScript等）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项目二：国美超市 WebApp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国美超市是国美商城的一个模块，主营生鲜、美食、美妆、母婴、家居日用品等。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负责首页的页面布局和数据渲染工作。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把公共的模块提取成组件，方便代码的维护和复用。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对模块的代码进行优化，提高渲染效率。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所用技术栈：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技术栈（vue、vue-router、vuex、axios、vant、TypeScript等）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项目三：国美生活馆-微信小程序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国美生活馆为用户提供生活中常见的商品服务，例如：个人护理，生鲜食品等。主要模块有：优惠券，我的订单，购物车，地址管理等。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负责首页的布局和数据渲染。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负责搜索模块的开发，利用 localStorage 存储用户搜索的历史记录。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负责商品列表和抢购模块公共组件的封装。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技术栈：原生微信小程序 、TypeScript、axios等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项目四：勺子课堂PC端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勺子课堂是餐饮行业的一个线上教育平台，为中国中小型餐饮品牌提供最优质的线上学习课程。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之前的项目使用的是原生开发的，维护起来有点麻烦，代码结构不好，我们组主要是负责对整个项目使用 vue 进行一个重构！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负责整个项目的技术选型和项目整个框架的构建。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对原有也业务进行分析优化，与后端人员配合制定接口。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与UI紧密配合，快速高效的还原设计稿。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新增 阅读分类 模块，主要展示一些连锁店的管理方面文章、包括行业中的一些文章等。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技术栈（vue、vue-router、vuex、axios、jQuery等）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内容" o:spid="_x0000_s1026" o:spt="202" type="#_x0000_t202" style="position:absolute;left:0pt;margin-left:72.95pt;margin-top:41.2pt;height:798.7pt;width:509.65pt;z-index:-1365521408;mso-width-relative:page;mso-height-relative:page;" filled="f" stroked="f" coordsize="21600,21600" o:gfxdata="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T34bdAAAADAEA&#10;AA8AAAAAAAAAAQAgAAAAIgAAAGRycy9kb3ducmV2LnhtbFBLAQIUABQAAAAIAIdO4kDyX9UmTgIA&#10;AHAEAAAOAAAAAAAAAAEAIAAAACw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项目一：GOME家后台管理系统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GOME 家后台管理系统是国美内部用于请假、薪资查询、绩效查询、发布会议、提交周报的后台管理系统。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参与负责绩效查询、发布会议、周报等功能模块的研发。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 d3 对部分数据进行可视化操作。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进行代码的优化以及性能的优化。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所用技术栈：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React 技术栈（react、react-router-dom、redux、redux-thunk、axios、styled-components、TypeScript等）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项目二：国美超市 WebApp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国美超市是国美商城的一个模块，主营生鲜、美食、美妆、母婴、家居日用品等。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负责首页的页面布局和数据渲染工作。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把公共的模块提取成组件，方便代码的维护和复用。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对模块的代码进行优化，提高渲染效率。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所用技术栈：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技术栈（vue、vue-router、vuex、axios、vant、TypeScript等）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项目三：国美生活馆-微信小程序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国美生活馆为用户提供生活中常见的商品服务，例如：个人护理，生鲜食品等。主要模块有：优惠券，我的订单，购物车，地址管理等。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负责首页的布局和数据渲染。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负责搜索模块的开发，利用 localStorage 存储用户搜索的历史记录。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负责商品列表和抢购模块公共组件的封装。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技术栈：原生微信小程序 、TypeScript、axios等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项目四：勺子课堂PC端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勺子课堂是餐饮行业的一个线上教育平台，为中国中小型餐饮品牌提供最优质的线上学习课程。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之前的项目使用的是原生开发的，维护起来有点麻烦，代码结构不好，我们组主要是负责对整个项目使用 vue 进行一个重构！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负责整个项目的技术选型和项目整个框架的构建。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对原有也业务进行分析优化，与后端人员配合制定接口。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与UI紧密配合，快速高效的还原设计稿。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新增 阅读分类 模块，主要展示一些连锁店的管理方面文章、包括行业中的一些文章等。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技术栈：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技术栈（vue、vue-router、vuex、axios、jQuery等）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3374156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65405</wp:posOffset>
                </wp:positionV>
                <wp:extent cx="448310" cy="370205"/>
                <wp:effectExtent l="0" t="0" r="8890" b="10795"/>
                <wp:wrapNone/>
                <wp:docPr id="25" name="项目经验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70205"/>
                        </a:xfrm>
                        <a:prstGeom prst="hexagon">
                          <a:avLst/>
                        </a:prstGeom>
                        <a:solidFill>
                          <a:srgbClr val="1B52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icon" o:spid="_x0000_s1026" o:spt="9" type="#_x0000_t9" style="position:absolute;left:0pt;margin-left:28.45pt;margin-top:5.15pt;height:29.15pt;width:35.3pt;z-index:-961225728;v-text-anchor:middle;mso-width-relative:page;mso-height-relative:page;" fillcolor="#1B526D" filled="t" stroked="f" coordsize="21600,21600" o:gfxdata="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/dhdjWAAAACAEAAA8AAAAAAAAAAQAg&#10;AAAAIgAAAGRycy9kb3ducmV2LnhtbFBLAQIUABQAAAAIAIdO4kDEasBKggIAAOEEAAAOAAAAAAAA&#10;AAEAIAAAACUBAABkcnMvZTJvRG9jLnhtbFBLBQYAAAAABgAGAFkBAAAZBgAAAAA=&#10;" adj="4459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89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98425</wp:posOffset>
                </wp:positionV>
                <wp:extent cx="2773680" cy="296545"/>
                <wp:effectExtent l="0" t="0" r="0" b="0"/>
                <wp:wrapNone/>
                <wp:docPr id="27" name="项目经验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title" o:spid="_x0000_s1026" o:spt="202" type="#_x0000_t202" style="position:absolute;left:0pt;margin-left:66.75pt;margin-top:7.75pt;height:23.35pt;width:218.4pt;z-index:-1365518336;mso-width-relative:page;mso-height-relative:page;" filled="f" stroked="f" coordsize="21600,21600" o:gfxdata="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TFOm2gAAAAkBAAAPAAAAAAAAAAEA&#10;IAAAACIAAABkcnMvZG93bnJldi54bWxQSwECFAAUAAAACACHTuJAR9IJukYCAABt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034124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57785</wp:posOffset>
                </wp:positionV>
                <wp:extent cx="6821805" cy="370840"/>
                <wp:effectExtent l="0" t="0" r="10795" b="10160"/>
                <wp:wrapNone/>
                <wp:docPr id="26" name="项目经验title-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项目经验title-bg" o:spid="_x0000_s1026" o:spt="1" style="position:absolute;left:0pt;margin-left:56.5pt;margin-top:4.55pt;height:29.2pt;width:537.15pt;z-index:140341248;v-text-anchor:middle;mso-width-relative:page;mso-height-relative:page;" fillcolor="#F2F2F2 [3052]" filled="t" stroked="f" coordsize="21600,21600" o:gfxdata="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4jrBL2gAA&#10;AAkBAAAPAAAAAAAAAAEAIAAAACIAAABkcnMvZG93bnJldi54bWxQSwECFAAUAAAACACHTuJA0MhE&#10;wY4CAAD6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929456128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3296920</wp:posOffset>
                </wp:positionV>
                <wp:extent cx="6667500" cy="29273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3296920"/>
                          <a:ext cx="6667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</w:pP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2012.09~2016.06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  <w:lang w:val="en-US" w:eastAsia="zh-CN"/>
                              </w:rPr>
                              <w:t>**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大学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ab/>
                            </w:r>
                            <w:r>
                              <w:rPr>
                                <w:rFonts w:hint="eastAsia" w:ascii="华文黑体" w:hAnsi="华文黑体" w:eastAsia="华文黑体" w:cs="华文黑体"/>
                                <w:color w:val="17526E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259.6pt;height:23.05pt;width:525pt;z-index:-1365511168;mso-width-relative:page;mso-height-relative:page;" filled="f" stroked="f" coordsize="21600,21600" o:gfxdata="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rLgJtsAAAALAQAADwAAAAAAAAAB&#10;ACAAAAAiAAAAZHJzL2Rvd25yZXYueG1sUEsBAhQAFAAAAAgAh07iQB5Qgup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</w:pP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2012.09~2016.06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  <w:lang w:val="en-US" w:eastAsia="zh-CN"/>
                        </w:rPr>
                        <w:t>**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大学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计算机科学与技术</w:t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ab/>
                      </w:r>
                      <w:r>
                        <w:rPr>
                          <w:rFonts w:hint="eastAsia" w:ascii="华文黑体" w:hAnsi="华文黑体" w:eastAsia="华文黑体" w:cs="华文黑体"/>
                          <w:color w:val="17526E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92945510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2884170</wp:posOffset>
            </wp:positionV>
            <wp:extent cx="308610" cy="308610"/>
            <wp:effectExtent l="0" t="0" r="21590" b="21590"/>
            <wp:wrapNone/>
            <wp:docPr id="41" name="图片 41" descr="45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52396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2861945</wp:posOffset>
                </wp:positionV>
                <wp:extent cx="6821805" cy="370840"/>
                <wp:effectExtent l="0" t="0" r="10795" b="10160"/>
                <wp:wrapNone/>
                <wp:docPr id="3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56.5pt;margin-top:225.35pt;height:29.2pt;width:537.15pt;z-index:-1365517312;v-text-anchor:middle;mso-width-relative:page;mso-height-relative:page;" fillcolor="#F2F2F2 [3052]" filled="t" stroked="f" coordsize="21600,21600" o:gfxdata="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K/Ek3AAAAAwBAAAPAAAA&#10;AAAAAAEAIAAAACIAAABkcnMvZG93bnJldi54bWxQSwECFAAUAAAACACHTuJA1Sny7oMCAAD6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2855595</wp:posOffset>
                </wp:positionV>
                <wp:extent cx="448310" cy="370205"/>
                <wp:effectExtent l="0" t="0" r="8890" b="10795"/>
                <wp:wrapNone/>
                <wp:docPr id="32" name="六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70205"/>
                        </a:xfrm>
                        <a:prstGeom prst="hexagon">
                          <a:avLst/>
                        </a:prstGeom>
                        <a:solidFill>
                          <a:srgbClr val="1B52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六边形 45" o:spid="_x0000_s1026" o:spt="9" type="#_x0000_t9" style="position:absolute;left:0pt;margin-left:28.45pt;margin-top:224.85pt;height:29.15pt;width:35.3pt;z-index:-1365517312;v-text-anchor:middle;mso-width-relative:page;mso-height-relative:page;" fillcolor="#1B526D" filled="t" stroked="f" coordsize="21600,21600" o:gfxdata="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2WIfc1wAAAAoBAAAPAAAAAAAAAAEAIAAAACIA&#10;AABkcnMvZG93bnJldi54bWxQSwECFAAUAAAACACHTuJAgZrVgHwCAADdBAAADgAAAAAAAAABACAA&#10;AAAmAQAAZHJzL2Uyb0RvYy54bWxQSwUGAAAAAAYABgBZAQAAFAYAAAAA&#10;" adj="4459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9449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2896235</wp:posOffset>
                </wp:positionV>
                <wp:extent cx="1849755" cy="296545"/>
                <wp:effectExtent l="0" t="0" r="0" b="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B526D"/>
                                <w:sz w:val="24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66.75pt;margin-top:228.05pt;height:23.35pt;width:145.65pt;z-index:-1365517312;mso-width-relative:page;mso-height-relative:page;" filled="f" stroked="f" coordsize="21600,21600" o:gfxdata="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0hN112wAAAAsBAAAPAAAAAAAAAAEAIAAAACIAAABk&#10;cnMvZG93bnJldi54bWxQSwECFAAUAAAACACHTuJAOWEc2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B526D"/>
                          <w:sz w:val="24"/>
                          <w:szCs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3803520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72390</wp:posOffset>
                </wp:positionV>
                <wp:extent cx="6472555" cy="2830195"/>
                <wp:effectExtent l="0" t="0" r="0" b="0"/>
                <wp:wrapNone/>
                <wp:docPr id="22" name="项目经验内容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83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  <w:t>项目五：勺子课堂后台管理系统 PC 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对原有的后台管理系统（织梦 CMS）进行功能项的重构，去仿照 织梦 实现了一些自己的功能，例如： 权限管理，用户管理，课程管理，网站设置，统计分析等模块的开发。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参与负责整个项目的技术选型（Vue技术栈 + LayUI）。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负责与后端同事功能制定接口规范。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对部分功能进行优化重构。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负责开发网站设置，用户管理，完整的登录功能等模块。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所用技术栈：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 技术栈 （vue、vue-router、vuex、ES6、LayUI、axios等）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7526E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项目经验内容2" o:spid="_x0000_s1026" o:spt="202" type="#_x0000_t202" style="position:absolute;left:0pt;margin-left:72.95pt;margin-top:5.7pt;height:222.85pt;width:509.65pt;z-index:-556932096;mso-width-relative:page;mso-height-relative:page;" filled="f" stroked="f" coordsize="21600,21600" o:gfxdata="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3z/M2wAAAAsBAAAP&#10;AAAAAAAAAAEAIAAAACIAAABkcnMvZG93bnJldi54bWxQSwECFAAUAAAACACHTuJACAdFuE4CAABw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  <w:t>项目五：勺子课堂后台管理系统 PC 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对原有的后台管理系统（织梦 CMS）进行功能项的重构，去仿照 织梦 实现了一些自己的功能，例如： 权限管理，用户管理，课程管理，网站设置，统计分析等模块的开发。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参与负责整个项目的技术选型（Vue技术栈 + LayUI）。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负责与后端同事功能制定接口规范。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对部分功能进行优化重构。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负责开发网站设置，用户管理，完整的登录功能等模块。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所用技术栈：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 技术栈 （vue、vue-router、vuex、ES6、LayUI、axios等）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7526E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C8560"/>
    <w:multiLevelType w:val="singleLevel"/>
    <w:tmpl w:val="5EDC856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DC8642"/>
    <w:multiLevelType w:val="singleLevel"/>
    <w:tmpl w:val="5EDC86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DC8AF5"/>
    <w:multiLevelType w:val="singleLevel"/>
    <w:tmpl w:val="5EDC8AF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DC8E80"/>
    <w:multiLevelType w:val="singleLevel"/>
    <w:tmpl w:val="5EDC8E8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E3E84"/>
    <w:multiLevelType w:val="singleLevel"/>
    <w:tmpl w:val="5EDE3E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DE4680"/>
    <w:multiLevelType w:val="singleLevel"/>
    <w:tmpl w:val="5EDE468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DE4AFC"/>
    <w:multiLevelType w:val="singleLevel"/>
    <w:tmpl w:val="5EDE4AF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DE4D90"/>
    <w:multiLevelType w:val="singleLevel"/>
    <w:tmpl w:val="5EDE4D9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D23D8"/>
    <w:rsid w:val="02075196"/>
    <w:rsid w:val="04711BF4"/>
    <w:rsid w:val="04F36D72"/>
    <w:rsid w:val="08BB2BAB"/>
    <w:rsid w:val="0A0103EB"/>
    <w:rsid w:val="0A634117"/>
    <w:rsid w:val="0BCF793E"/>
    <w:rsid w:val="10FA1664"/>
    <w:rsid w:val="132559E9"/>
    <w:rsid w:val="14F81396"/>
    <w:rsid w:val="164F0F78"/>
    <w:rsid w:val="166E0597"/>
    <w:rsid w:val="18E82F31"/>
    <w:rsid w:val="196A7826"/>
    <w:rsid w:val="196B457C"/>
    <w:rsid w:val="1B124C61"/>
    <w:rsid w:val="1D1A6A94"/>
    <w:rsid w:val="1D7C788C"/>
    <w:rsid w:val="1E381509"/>
    <w:rsid w:val="1F867EB6"/>
    <w:rsid w:val="1FF62795"/>
    <w:rsid w:val="20211CA7"/>
    <w:rsid w:val="22ED03D1"/>
    <w:rsid w:val="237D2B05"/>
    <w:rsid w:val="248E09C6"/>
    <w:rsid w:val="25D74201"/>
    <w:rsid w:val="26E37D1F"/>
    <w:rsid w:val="286F5B8D"/>
    <w:rsid w:val="2B7E4E0A"/>
    <w:rsid w:val="2BA25C56"/>
    <w:rsid w:val="2C2559B1"/>
    <w:rsid w:val="2D524EAE"/>
    <w:rsid w:val="311F0DB2"/>
    <w:rsid w:val="35273F05"/>
    <w:rsid w:val="362B51A4"/>
    <w:rsid w:val="3C715D3F"/>
    <w:rsid w:val="3C820B5D"/>
    <w:rsid w:val="410E08D7"/>
    <w:rsid w:val="42311F2D"/>
    <w:rsid w:val="42606DED"/>
    <w:rsid w:val="48045179"/>
    <w:rsid w:val="483E3B63"/>
    <w:rsid w:val="4A0E51AA"/>
    <w:rsid w:val="4B9C6B04"/>
    <w:rsid w:val="4C0C25A6"/>
    <w:rsid w:val="4E8163D8"/>
    <w:rsid w:val="4FAD570B"/>
    <w:rsid w:val="51AE06B6"/>
    <w:rsid w:val="55F74A1F"/>
    <w:rsid w:val="564F0F98"/>
    <w:rsid w:val="57BA656E"/>
    <w:rsid w:val="5D614701"/>
    <w:rsid w:val="5E797DAA"/>
    <w:rsid w:val="5EA9C503"/>
    <w:rsid w:val="6087689C"/>
    <w:rsid w:val="61B52B80"/>
    <w:rsid w:val="61E72DAB"/>
    <w:rsid w:val="6256530D"/>
    <w:rsid w:val="62B6038C"/>
    <w:rsid w:val="6317493D"/>
    <w:rsid w:val="63C84D13"/>
    <w:rsid w:val="6643156F"/>
    <w:rsid w:val="67394DD6"/>
    <w:rsid w:val="67F81608"/>
    <w:rsid w:val="6A913251"/>
    <w:rsid w:val="6AA62B16"/>
    <w:rsid w:val="6DCD23D8"/>
    <w:rsid w:val="6EFF5062"/>
    <w:rsid w:val="6F4672F0"/>
    <w:rsid w:val="70394058"/>
    <w:rsid w:val="719F26CC"/>
    <w:rsid w:val="71F76778"/>
    <w:rsid w:val="73B3675A"/>
    <w:rsid w:val="74702CFF"/>
    <w:rsid w:val="753A27CA"/>
    <w:rsid w:val="772C5BAF"/>
    <w:rsid w:val="7803301D"/>
    <w:rsid w:val="79375A79"/>
    <w:rsid w:val="7AFFA6A4"/>
    <w:rsid w:val="7C320EEE"/>
    <w:rsid w:val="7D301021"/>
    <w:rsid w:val="AB6F307A"/>
    <w:rsid w:val="B3FF2E8F"/>
    <w:rsid w:val="BFF92472"/>
    <w:rsid w:val="DFFF4910"/>
    <w:rsid w:val="FFABF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\Library\Containers\com.kingsoft.wpsoffice.mac\Data\.kingsoft\office6\templates\download\eabc0a15-769d-4ae9-1686-cfc19ddcd66e\Web&#21069;&#31471;&#24320;&#21457;&#24037;&#31243;&#24072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Web前端开发工程师简洁简历.docx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2020-06-08T21:26:00Z</dcterms:created>
  <dc:creator>xs</dc:creator>
  <cp:lastModifiedBy>樊芳</cp:lastModifiedBy>
  <dcterms:modified xsi:type="dcterms:W3CDTF">2020-11-13T10:52:29Z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