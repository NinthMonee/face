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B0AD3" w:rsidRDefault="00400FED" w:rsidP="006E2428">
      <w:pPr>
        <w:widowControl/>
        <w:jc w:val="left"/>
        <w:rPr>
          <w:rFonts w:ascii="微软雅黑" w:eastAsia="微软雅黑" w:hAnsi="微软雅黑" w:cs="黑体"/>
          <w:color w:val="262626"/>
          <w:sz w:val="18"/>
        </w:rPr>
      </w:pPr>
      <w:r>
        <w:rPr>
          <w:rFonts w:ascii="微软雅黑" w:eastAsia="微软雅黑" w:hAnsi="微软雅黑" w:cs="黑体"/>
          <w:noProof/>
          <w:color w:val="262626"/>
          <w:sz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6" o:spid="_x0000_s1026" type="#_x0000_t202" style="position:absolute;margin-left:874.8pt;margin-top:-13.75pt;width:483pt;height:785.4pt;z-index:251658240;visibility:visible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" filled="f" stroked="f">
            <v:textbox>
              <w:txbxContent>
                <w:tbl>
                  <w:tblPr>
                    <w:tblStyle w:val="a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9072"/>
                    <w:gridCol w:w="300"/>
                  </w:tblGrid>
                  <w:tr w:rsidR="00E52C6D" w:rsidTr="009441A5">
                    <w:trPr>
                      <w:trHeight w:val="3408"/>
                    </w:trPr>
                    <w:tc>
                      <w:tcPr>
                        <w:tcW w:w="9072" w:type="dxa"/>
                      </w:tcPr>
                      <w:p w:rsidR="00DF1022" w:rsidRPr="00926641" w:rsidRDefault="00DF1022" w:rsidP="006B66D9">
                        <w:pPr>
                          <w:jc w:val="left"/>
                          <w:rPr>
                            <w:rFonts w:ascii="微软雅黑" w:eastAsia="微软雅黑" w:hAnsi="微软雅黑" w:cs="Arial"/>
                            <w:b/>
                            <w:color w:val="1F3864"/>
                          </w:rPr>
                        </w:pPr>
                        <w:r>
                          <w:rPr>
                            <w:rFonts w:ascii="微软雅黑" w:eastAsia="微软雅黑" w:hAnsi="微软雅黑" w:cs="黑体"/>
                            <w:color w:val="262626"/>
                            <w:sz w:val="18"/>
                          </w:rPr>
                          <w:br w:type="page"/>
                        </w:r>
                        <w:bookmarkStart w:id="0" w:name="_Hlk522546311"/>
                        <w:r w:rsidR="006E0F17">
                          <w:rPr>
                            <w:rFonts w:ascii="微软雅黑" w:eastAsia="微软雅黑" w:hAnsi="微软雅黑" w:cs="Arial"/>
                            <w:b/>
                            <w:color w:val="1F3864"/>
                            <w:sz w:val="48"/>
                            <w:szCs w:val="28"/>
                          </w:rPr>
                          <w:t>李</w:t>
                        </w:r>
                        <w:r w:rsidR="0042253C">
                          <w:rPr>
                            <w:rFonts w:ascii="微软雅黑" w:eastAsia="微软雅黑" w:hAnsi="微软雅黑" w:cs="Arial" w:hint="eastAsia"/>
                            <w:b/>
                            <w:color w:val="1F3864"/>
                            <w:sz w:val="48"/>
                            <w:szCs w:val="28"/>
                          </w:rPr>
                          <w:t>*</w:t>
                        </w:r>
                        <w:r w:rsidR="00926641" w:rsidRPr="00926641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</w:rPr>
                          <w:t>[</w:t>
                        </w:r>
                        <w:r w:rsidR="00926641" w:rsidRPr="00926641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</w:rPr>
                          <w:t>求职</w:t>
                        </w:r>
                        <w:r w:rsidR="00926641" w:rsidRPr="00926641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</w:rPr>
                          <w:t>意向</w:t>
                        </w:r>
                        <w:r w:rsidR="00926641" w:rsidRPr="00926641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</w:rPr>
                          <w:t>]  高级</w:t>
                        </w:r>
                        <w:r w:rsidR="00926641" w:rsidRPr="00926641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</w:rPr>
                          <w:t>web</w:t>
                        </w:r>
                        <w:r w:rsidR="00926641" w:rsidRPr="00926641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</w:rPr>
                          <w:t>前端</w:t>
                        </w:r>
                        <w:r w:rsidR="00926641" w:rsidRPr="00926641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</w:rPr>
                          <w:t>工程师</w:t>
                        </w:r>
                      </w:p>
                      <w:p w:rsidR="00BB0AD3" w:rsidRPr="00926641" w:rsidRDefault="00926641" w:rsidP="006B66D9">
                        <w:pPr>
                          <w:spacing w:line="360" w:lineRule="auto"/>
                          <w:jc w:val="left"/>
                          <w:rPr>
                            <w:rFonts w:ascii="微软雅黑" w:eastAsia="微软雅黑" w:hAnsi="微软雅黑" w:cs="Arial"/>
                            <w:b/>
                            <w:color w:val="1F3864"/>
                            <w:sz w:val="22"/>
                            <w:szCs w:val="21"/>
                          </w:rPr>
                        </w:pPr>
                        <w:r w:rsidRPr="00926641">
                          <w:rPr>
                            <w:rFonts w:ascii="微软雅黑" w:eastAsia="微软雅黑" w:hAnsi="微软雅黑" w:cs="Arial" w:hint="eastAsia"/>
                            <w:b/>
                            <w:color w:val="1F3864"/>
                            <w:sz w:val="22"/>
                            <w:szCs w:val="21"/>
                          </w:rPr>
                          <w:t>个人信息：</w:t>
                        </w:r>
                      </w:p>
                      <w:p w:rsidR="00926641" w:rsidRPr="009441A5" w:rsidRDefault="00926641" w:rsidP="00926641">
                        <w:pPr>
                          <w:spacing w:line="300" w:lineRule="auto"/>
                          <w:jc w:val="left"/>
                          <w:rPr>
                            <w:rFonts w:ascii="微软雅黑" w:eastAsia="微软雅黑" w:hAnsi="微软雅黑" w:cs="Arial"/>
                            <w:color w:val="1F3864"/>
                          </w:rPr>
                        </w:pPr>
                        <w:r w:rsidRPr="009441A5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</w:rPr>
                          <w:t>性别：女</w:t>
                        </w:r>
                        <w:r w:rsidR="008C24A3" w:rsidRPr="009441A5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</w:rPr>
                          <w:t xml:space="preserve">                                           工作</w:t>
                        </w:r>
                        <w:r w:rsidR="008C24A3" w:rsidRPr="009441A5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</w:rPr>
                          <w:t>经验：3</w:t>
                        </w:r>
                        <w:r w:rsidR="008C24A3" w:rsidRPr="009441A5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</w:rPr>
                          <w:t>年</w:t>
                        </w:r>
                      </w:p>
                      <w:p w:rsidR="009441A5" w:rsidRPr="009441A5" w:rsidRDefault="00BB0AD3" w:rsidP="009441A5">
                        <w:pPr>
                          <w:spacing w:line="300" w:lineRule="auto"/>
                          <w:jc w:val="left"/>
                          <w:rPr>
                            <w:rFonts w:ascii="微软雅黑" w:eastAsia="微软雅黑" w:hAnsi="微软雅黑" w:cs="Arial"/>
                            <w:color w:val="1F3864"/>
                          </w:rPr>
                        </w:pPr>
                        <w:r w:rsidRPr="009441A5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</w:rPr>
                          <w:t>联系电话</w:t>
                        </w:r>
                        <w:r w:rsidR="00DF1022" w:rsidRPr="009441A5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</w:rPr>
                          <w:t xml:space="preserve"> : </w:t>
                        </w:r>
                        <w:r w:rsidRPr="009441A5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</w:rPr>
                          <w:t>1661</w:t>
                        </w:r>
                        <w:r w:rsidR="0042253C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</w:rPr>
                          <w:t xml:space="preserve">***    </w:t>
                        </w:r>
                        <w:r w:rsidR="007C1F89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</w:rPr>
                          <w:t>工资</w:t>
                        </w:r>
                        <w:r w:rsidR="007C1F89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</w:rPr>
                          <w:t>：面议</w:t>
                        </w:r>
                      </w:p>
                      <w:p w:rsidR="00926641" w:rsidRPr="009441A5" w:rsidRDefault="00BB0AD3" w:rsidP="009441A5">
                        <w:pPr>
                          <w:spacing w:line="300" w:lineRule="auto"/>
                          <w:jc w:val="left"/>
                          <w:rPr>
                            <w:rFonts w:ascii="微软雅黑" w:eastAsia="微软雅黑" w:hAnsi="微软雅黑" w:cs="Arial"/>
                            <w:color w:val="1F3864"/>
                            <w:sz w:val="18"/>
                            <w:szCs w:val="18"/>
                          </w:rPr>
                        </w:pPr>
                        <w:r w:rsidRPr="009441A5">
                          <w:rPr>
                            <w:rFonts w:ascii="微软雅黑" w:eastAsia="微软雅黑" w:hAnsi="微软雅黑" w:cs="Arial" w:hint="eastAsia"/>
                            <w:color w:val="1F3864"/>
                            <w:sz w:val="24"/>
                          </w:rPr>
                          <w:t>电子邮箱</w:t>
                        </w:r>
                        <w:r w:rsidR="00DF1022" w:rsidRPr="009441A5">
                          <w:rPr>
                            <w:rFonts w:ascii="微软雅黑" w:eastAsia="微软雅黑" w:hAnsi="微软雅黑" w:cs="Arial"/>
                            <w:color w:val="1F3864"/>
                            <w:sz w:val="24"/>
                          </w:rPr>
                          <w:t>：</w:t>
                        </w:r>
                        <w:hyperlink r:id="rId8" w:history="1">
                          <w:r w:rsidR="0042253C" w:rsidRPr="00AF2AF6">
                            <w:rPr>
                              <w:rStyle w:val="a6"/>
                              <w:rFonts w:ascii="微软雅黑" w:eastAsia="微软雅黑" w:hAnsi="微软雅黑" w:cs="Arial"/>
                              <w:sz w:val="24"/>
                            </w:rPr>
                            <w:t>***lhy@163.com</w:t>
                          </w:r>
                        </w:hyperlink>
                        <w:bookmarkEnd w:id="0"/>
                      </w:p>
                    </w:tc>
                    <w:tc>
                      <w:tcPr>
                        <w:tcW w:w="300" w:type="dxa"/>
                      </w:tcPr>
                      <w:p w:rsidR="00DF1022" w:rsidRPr="00BB0AD3" w:rsidRDefault="00DF1022" w:rsidP="00926641">
                        <w:pPr>
                          <w:widowControl/>
                          <w:spacing w:line="0" w:lineRule="atLeast"/>
                          <w:ind w:right="360"/>
                          <w:rPr>
                            <w:rFonts w:ascii="微软雅黑" w:eastAsia="微软雅黑" w:hAnsi="微软雅黑" w:cs="黑体"/>
                            <w:color w:val="262626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tbl>
                  <w:tblPr>
                    <w:tblW w:w="9498" w:type="dxa"/>
                    <w:tblInd w:w="-60" w:type="dxa"/>
                    <w:tblBorders>
                      <w:left w:val="single" w:sz="48" w:space="0" w:color="588707"/>
                    </w:tblBorders>
                    <w:shd w:val="clear" w:color="auto" w:fill="E7EEDC"/>
                    <w:tblLayout w:type="fixed"/>
                    <w:tblLook w:val="0000"/>
                  </w:tblPr>
                  <w:tblGrid>
                    <w:gridCol w:w="4367"/>
                    <w:gridCol w:w="5131"/>
                  </w:tblGrid>
                  <w:tr w:rsidR="00C927D1" w:rsidTr="00C927D1">
                    <w:trPr>
                      <w:trHeight w:val="573"/>
                    </w:trPr>
                    <w:tc>
                      <w:tcPr>
                        <w:tcW w:w="4367" w:type="dxa"/>
                        <w:tcBorders>
                          <w:left w:val="single" w:sz="48" w:space="0" w:color="1F4E79"/>
                          <w:righ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7D1" w:rsidRPr="007C1F89" w:rsidRDefault="00BB0AD3" w:rsidP="006B66D9">
                        <w:pPr>
                          <w:snapToGrid w:val="0"/>
                          <w:rPr>
                            <w:rFonts w:ascii="微软雅黑" w:eastAsia="微软雅黑" w:hAnsi="微软雅黑" w:cs="黑体"/>
                          </w:rPr>
                        </w:pPr>
                        <w:r w:rsidRPr="007C1F89">
                          <w:rPr>
                            <w:rFonts w:ascii="微软雅黑" w:eastAsia="微软雅黑" w:hAnsi="微软雅黑" w:cs="黑体" w:hint="eastAsia"/>
                            <w:sz w:val="24"/>
                          </w:rPr>
                          <w:t>教育背景</w:t>
                        </w:r>
                      </w:p>
                      <w:p w:rsidR="00C927D1" w:rsidRDefault="007C1F89" w:rsidP="006B66D9">
                        <w:pPr>
                          <w:snapToGrid w:val="0"/>
                        </w:pPr>
                        <w:r w:rsidRPr="007C1F89">
                          <w:rPr>
                            <w:rFonts w:ascii="Calibri" w:hAnsi="Calibri" w:cs="Arial"/>
                            <w:color w:val="1F3864"/>
                            <w:sz w:val="24"/>
                          </w:rPr>
                          <w:t xml:space="preserve">Education Background </w:t>
                        </w:r>
                      </w:p>
                    </w:tc>
                    <w:tc>
                      <w:tcPr>
                        <w:tcW w:w="5131" w:type="dxa"/>
                        <w:tcBorders>
                          <w:lef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7D1" w:rsidRDefault="00C927D1">
                        <w:pPr>
                          <w:widowControl/>
                          <w:jc w:val="left"/>
                        </w:pPr>
                      </w:p>
                      <w:p w:rsidR="00C927D1" w:rsidRDefault="00C927D1" w:rsidP="006B66D9">
                        <w:pPr>
                          <w:snapToGrid w:val="0"/>
                        </w:pPr>
                      </w:p>
                    </w:tc>
                  </w:tr>
                </w:tbl>
                <w:p w:rsidR="005A75C5" w:rsidRPr="007C1F89" w:rsidRDefault="00BB0AD3" w:rsidP="00910079">
                  <w:pPr>
                    <w:spacing w:line="360" w:lineRule="auto"/>
                    <w:rPr>
                      <w:rFonts w:ascii="微软雅黑" w:eastAsia="微软雅黑" w:hAnsi="微软雅黑"/>
                    </w:rPr>
                  </w:pPr>
                  <w:r w:rsidRPr="007C1F89">
                    <w:rPr>
                      <w:rFonts w:ascii="微软雅黑" w:eastAsia="微软雅黑" w:hAnsi="微软雅黑" w:hint="eastAsia"/>
                    </w:rPr>
                    <w:t>2</w:t>
                  </w:r>
                  <w:r w:rsidRPr="007C1F89">
                    <w:rPr>
                      <w:rFonts w:ascii="微软雅黑" w:eastAsia="微软雅黑" w:hAnsi="微软雅黑"/>
                    </w:rPr>
                    <w:t>011</w:t>
                  </w:r>
                  <w:r w:rsidRPr="007C1F89">
                    <w:rPr>
                      <w:rFonts w:ascii="微软雅黑" w:eastAsia="微软雅黑" w:hAnsi="微软雅黑" w:hint="eastAsia"/>
                    </w:rPr>
                    <w:t>.</w:t>
                  </w:r>
                  <w:r w:rsidRPr="007C1F89">
                    <w:rPr>
                      <w:rFonts w:ascii="微软雅黑" w:eastAsia="微软雅黑" w:hAnsi="微软雅黑"/>
                    </w:rPr>
                    <w:t>09-2015.07</w:t>
                  </w:r>
                  <w:r w:rsidR="003A15EF" w:rsidRPr="007C1F89">
                    <w:rPr>
                      <w:rFonts w:ascii="微软雅黑" w:eastAsia="微软雅黑" w:hAnsi="微软雅黑"/>
                    </w:rPr>
                    <w:tab/>
                  </w:r>
                  <w:r w:rsidR="003A15EF" w:rsidRPr="007C1F89">
                    <w:rPr>
                      <w:rFonts w:ascii="微软雅黑" w:eastAsia="微软雅黑" w:hAnsi="微软雅黑"/>
                    </w:rPr>
                    <w:tab/>
                  </w:r>
                  <w:r w:rsidR="003A15EF" w:rsidRPr="007C1F89">
                    <w:rPr>
                      <w:rFonts w:ascii="微软雅黑" w:eastAsia="微软雅黑" w:hAnsi="微软雅黑"/>
                    </w:rPr>
                    <w:tab/>
                  </w:r>
                  <w:r w:rsidRPr="007C1F89">
                    <w:rPr>
                      <w:rFonts w:ascii="微软雅黑" w:eastAsia="微软雅黑" w:hAnsi="微软雅黑" w:hint="eastAsia"/>
                    </w:rPr>
                    <w:t>安阳师范学院</w:t>
                  </w:r>
                  <w:r w:rsidR="003A15EF" w:rsidRPr="007C1F89">
                    <w:rPr>
                      <w:rFonts w:ascii="微软雅黑" w:eastAsia="微软雅黑" w:hAnsi="微软雅黑"/>
                    </w:rPr>
                    <w:tab/>
                  </w:r>
                  <w:r w:rsidR="003A15EF" w:rsidRPr="007C1F89">
                    <w:rPr>
                      <w:rFonts w:ascii="微软雅黑" w:eastAsia="微软雅黑" w:hAnsi="微软雅黑"/>
                    </w:rPr>
                    <w:tab/>
                  </w:r>
                  <w:r w:rsidR="003A15EF" w:rsidRPr="007C1F89">
                    <w:rPr>
                      <w:rFonts w:ascii="微软雅黑" w:eastAsia="微软雅黑" w:hAnsi="微软雅黑"/>
                    </w:rPr>
                    <w:tab/>
                  </w:r>
                  <w:r w:rsidR="009528FC">
                    <w:rPr>
                      <w:rFonts w:ascii="微软雅黑" w:eastAsia="微软雅黑" w:hAnsi="微软雅黑" w:hint="eastAsia"/>
                    </w:rPr>
                    <w:t>软件</w:t>
                  </w:r>
                  <w:r w:rsidRPr="007C1F89">
                    <w:rPr>
                      <w:rFonts w:ascii="微软雅黑" w:eastAsia="微软雅黑" w:hAnsi="微软雅黑" w:hint="eastAsia"/>
                    </w:rPr>
                    <w:t>工程</w:t>
                  </w:r>
                  <w:r w:rsidR="008C24A3" w:rsidRPr="007C1F89">
                    <w:rPr>
                      <w:rFonts w:ascii="微软雅黑" w:eastAsia="微软雅黑" w:hAnsi="微软雅黑"/>
                    </w:rPr>
                    <w:t xml:space="preserve">        本科</w:t>
                  </w:r>
                  <w:r w:rsidR="008C24A3" w:rsidRPr="007C1F89">
                    <w:rPr>
                      <w:rFonts w:ascii="微软雅黑" w:eastAsia="微软雅黑" w:hAnsi="微软雅黑" w:hint="eastAsia"/>
                    </w:rPr>
                    <w:t>（统招）</w:t>
                  </w:r>
                </w:p>
                <w:tbl>
                  <w:tblPr>
                    <w:tblW w:w="9498" w:type="dxa"/>
                    <w:tblInd w:w="-60" w:type="dxa"/>
                    <w:tblBorders>
                      <w:left w:val="single" w:sz="48" w:space="0" w:color="85BD24"/>
                    </w:tblBorders>
                    <w:shd w:val="clear" w:color="auto" w:fill="EFF5E5"/>
                    <w:tblLayout w:type="fixed"/>
                    <w:tblLook w:val="0000"/>
                  </w:tblPr>
                  <w:tblGrid>
                    <w:gridCol w:w="4580"/>
                    <w:gridCol w:w="4918"/>
                  </w:tblGrid>
                  <w:tr w:rsidR="00C927D1" w:rsidTr="00C927D1">
                    <w:trPr>
                      <w:trHeight w:val="556"/>
                    </w:trPr>
                    <w:tc>
                      <w:tcPr>
                        <w:tcW w:w="4580" w:type="dxa"/>
                        <w:tcBorders>
                          <w:left w:val="single" w:sz="48" w:space="0" w:color="2E74B5"/>
                          <w:righ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7D1" w:rsidRPr="007C1F89" w:rsidRDefault="00936E57" w:rsidP="006B66D9">
                        <w:pPr>
                          <w:snapToGrid w:val="0"/>
                          <w:rPr>
                            <w:rFonts w:ascii="微软雅黑" w:eastAsia="微软雅黑" w:hAnsi="微软雅黑" w:cs="黑体"/>
                          </w:rPr>
                        </w:pPr>
                        <w:r w:rsidRPr="007C1F89">
                          <w:rPr>
                            <w:rFonts w:ascii="微软雅黑" w:eastAsia="微软雅黑" w:hAnsi="微软雅黑" w:cs="黑体" w:hint="eastAsia"/>
                            <w:sz w:val="24"/>
                          </w:rPr>
                          <w:t>个人技能</w:t>
                        </w:r>
                      </w:p>
                      <w:p w:rsidR="00C927D1" w:rsidRDefault="007C1F89" w:rsidP="006B66D9">
                        <w:pPr>
                          <w:snapToGrid w:val="0"/>
                        </w:pPr>
                        <w:r w:rsidRPr="007C1F89">
                          <w:rPr>
                            <w:rFonts w:ascii="Calibri" w:hAnsi="Calibri" w:cs="Arial"/>
                            <w:color w:val="1F3864"/>
                            <w:sz w:val="24"/>
                          </w:rPr>
                          <w:t>Personal Skills</w:t>
                        </w:r>
                      </w:p>
                    </w:tc>
                    <w:tc>
                      <w:tcPr>
                        <w:tcW w:w="4918" w:type="dxa"/>
                        <w:tcBorders>
                          <w:lef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7D1" w:rsidRDefault="00C927D1">
                        <w:pPr>
                          <w:widowControl/>
                          <w:jc w:val="left"/>
                        </w:pPr>
                      </w:p>
                      <w:p w:rsidR="00C927D1" w:rsidRDefault="00C927D1" w:rsidP="006B66D9">
                        <w:pPr>
                          <w:snapToGrid w:val="0"/>
                        </w:pPr>
                      </w:p>
                    </w:tc>
                  </w:tr>
                </w:tbl>
                <w:p w:rsidR="003A15EF" w:rsidRPr="007C1F89" w:rsidRDefault="00936E57" w:rsidP="00910079">
                  <w:pPr>
                    <w:spacing w:line="360" w:lineRule="auto"/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</w:pPr>
                  <w:r w:rsidRPr="007C1F89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1.</w:t>
                  </w:r>
                  <w:r w:rsidR="003E4F91"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熟练运用HT</w:t>
                  </w:r>
                  <w:r w:rsidR="003E4F91" w:rsidRPr="007C1F89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ML</w:t>
                  </w:r>
                  <w:r w:rsidR="003E4F91"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、CSS、JavaSc</w:t>
                  </w:r>
                  <w:r w:rsidR="003E4F91" w:rsidRPr="007C1F89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ript构建</w:t>
                  </w:r>
                  <w:r w:rsidR="003E4F91"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高性能的Web</w:t>
                  </w:r>
                  <w:r w:rsidR="003E4F91" w:rsidRPr="007C1F89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应用</w:t>
                  </w:r>
                  <w:r w:rsidR="003E4F91"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程序</w:t>
                  </w:r>
                </w:p>
                <w:p w:rsidR="00936E57" w:rsidRPr="007C1F89" w:rsidRDefault="00936E57" w:rsidP="00910079">
                  <w:pPr>
                    <w:spacing w:line="360" w:lineRule="auto"/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</w:pPr>
                  <w:r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2</w:t>
                  </w:r>
                  <w:r w:rsidRPr="007C1F89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.</w:t>
                  </w:r>
                  <w:r w:rsidR="003E4F91" w:rsidRPr="007C1F89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熟悉</w:t>
                  </w:r>
                  <w:r w:rsidR="007C1F89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V</w:t>
                  </w:r>
                  <w:r w:rsidR="003E4F91"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u</w:t>
                  </w:r>
                  <w:r w:rsidR="009A2F81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e</w:t>
                  </w:r>
                  <w:r w:rsidR="009528FC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全家桶</w:t>
                  </w:r>
                  <w:r w:rsidR="003E4F91"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，</w:t>
                  </w:r>
                  <w:r w:rsidR="009441A5"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有一定的项目开发经验</w:t>
                  </w:r>
                  <w:r w:rsidR="008B59D4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，了解</w:t>
                  </w:r>
                  <w:r w:rsidR="009A2F81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React</w:t>
                  </w:r>
                  <w:r w:rsidR="009A2F81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、Angular</w:t>
                  </w:r>
                </w:p>
                <w:p w:rsidR="00A82D6E" w:rsidRPr="007C1F89" w:rsidRDefault="003E4F91" w:rsidP="00910079">
                  <w:pPr>
                    <w:spacing w:line="360" w:lineRule="auto"/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</w:pPr>
                  <w:r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3</w:t>
                  </w:r>
                  <w:r w:rsidRPr="007C1F89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.</w:t>
                  </w:r>
                  <w:r w:rsidR="007C3E44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熟悉前后端分离的架构，有Node.js</w:t>
                  </w:r>
                  <w:r w:rsidR="007C3E44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作为</w:t>
                  </w:r>
                  <w:r w:rsidR="007C3E44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中间层的架构经验</w:t>
                  </w:r>
                  <w:r w:rsidR="00A67123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，了解Egg、Ado</w:t>
                  </w:r>
                  <w:r w:rsidR="00A67123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nis</w:t>
                  </w:r>
                </w:p>
                <w:p w:rsidR="00A82D6E" w:rsidRPr="007C1F89" w:rsidRDefault="003E4F91" w:rsidP="00910079">
                  <w:pPr>
                    <w:spacing w:line="360" w:lineRule="auto"/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</w:pPr>
                  <w:r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4</w:t>
                  </w:r>
                  <w:r w:rsidRPr="007C1F89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.</w:t>
                  </w:r>
                  <w:r w:rsidR="00A82D6E" w:rsidRPr="007C1F89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熟练</w:t>
                  </w:r>
                  <w:r w:rsidR="00A82D6E"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使用webpack</w:t>
                  </w:r>
                  <w:r w:rsidR="00A82D6E" w:rsidRPr="007C1F89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和</w:t>
                  </w:r>
                  <w:r w:rsidR="00A82D6E"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gulp</w:t>
                  </w:r>
                  <w:r w:rsidR="00A82D6E" w:rsidRPr="007C1F89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进行</w:t>
                  </w:r>
                  <w:r w:rsidR="00A82D6E"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前端工程化和自动化开发</w:t>
                  </w:r>
                </w:p>
                <w:p w:rsidR="003E4F91" w:rsidRPr="007C1F89" w:rsidRDefault="00A82D6E" w:rsidP="00910079">
                  <w:pPr>
                    <w:spacing w:line="360" w:lineRule="auto"/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</w:pPr>
                  <w:r w:rsidRPr="007C1F89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5.</w:t>
                  </w:r>
                  <w:r w:rsidR="00577AD2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熟</w:t>
                  </w:r>
                  <w:r w:rsidR="007C3E44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练使用</w:t>
                  </w:r>
                  <w:r w:rsidR="00577AD2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mpvue</w:t>
                  </w:r>
                  <w:r w:rsidR="007C3E44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进行微信小程序的开发</w:t>
                  </w:r>
                  <w:r w:rsidR="00130CB0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，了解wepy</w:t>
                  </w:r>
                </w:p>
                <w:p w:rsidR="00A82D6E" w:rsidRPr="007C1F89" w:rsidRDefault="00A82D6E" w:rsidP="00910079">
                  <w:pPr>
                    <w:spacing w:line="360" w:lineRule="auto"/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</w:pPr>
                  <w:r w:rsidRPr="007C1F89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6</w:t>
                  </w:r>
                  <w:r w:rsidR="003E4F91" w:rsidRPr="007C1F89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.</w:t>
                  </w:r>
                  <w:r w:rsidR="00577AD2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熟悉</w:t>
                  </w:r>
                  <w:r w:rsidR="00577AD2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es</w:t>
                  </w:r>
                  <w:r w:rsidR="00577AD2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5</w:t>
                  </w:r>
                  <w:r w:rsidR="00577AD2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，es</w:t>
                  </w:r>
                  <w:r w:rsidR="00577AD2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6</w:t>
                  </w:r>
                  <w:r w:rsidR="00577AD2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，es</w:t>
                  </w:r>
                  <w:r w:rsidR="00577AD2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7的</w:t>
                  </w:r>
                  <w:r w:rsidR="00577AD2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使用</w:t>
                  </w:r>
                  <w:r w:rsidR="00C1200E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，了解es</w:t>
                  </w:r>
                  <w:r w:rsidR="00C1200E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8新特性</w:t>
                  </w:r>
                </w:p>
                <w:p w:rsidR="00A82D6E" w:rsidRPr="007C1F89" w:rsidRDefault="009441A5" w:rsidP="00910079">
                  <w:pPr>
                    <w:spacing w:line="360" w:lineRule="auto"/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</w:pPr>
                  <w:r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7</w:t>
                  </w:r>
                  <w:r w:rsidRPr="007C1F89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.</w:t>
                  </w:r>
                  <w:r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 xml:space="preserve"> 熟悉http</w:t>
                  </w:r>
                  <w:r w:rsidR="007C3E44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/https</w:t>
                  </w:r>
                  <w:r w:rsidRPr="007C1F89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协议</w:t>
                  </w:r>
                </w:p>
                <w:p w:rsidR="003E4F91" w:rsidRDefault="00A82D6E" w:rsidP="00910079">
                  <w:pPr>
                    <w:spacing w:line="360" w:lineRule="auto"/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</w:pPr>
                  <w:r w:rsidRPr="007C1F89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8.</w:t>
                  </w:r>
                  <w:r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了解web</w:t>
                  </w:r>
                  <w:r w:rsidRPr="007C1F89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性能</w:t>
                  </w:r>
                  <w:r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优化方法SSR</w:t>
                  </w:r>
                  <w:bookmarkStart w:id="1" w:name="_GoBack"/>
                  <w:bookmarkEnd w:id="1"/>
                </w:p>
                <w:p w:rsidR="00577AD2" w:rsidRPr="007C1F89" w:rsidRDefault="00577AD2" w:rsidP="00910079">
                  <w:pPr>
                    <w:spacing w:line="360" w:lineRule="auto"/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9</w:t>
                  </w:r>
                  <w:r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.</w:t>
                  </w:r>
                  <w:r w:rsidR="008B59D4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重视</w:t>
                  </w:r>
                  <w:r w:rsidR="008B59D4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用户优质的产品体验</w:t>
                  </w:r>
                </w:p>
                <w:tbl>
                  <w:tblPr>
                    <w:tblW w:w="9498" w:type="dxa"/>
                    <w:tblInd w:w="-60" w:type="dxa"/>
                    <w:tblBorders>
                      <w:left w:val="single" w:sz="48" w:space="0" w:color="A3DA44"/>
                    </w:tblBorders>
                    <w:tblLayout w:type="fixed"/>
                    <w:tblLook w:val="0000"/>
                  </w:tblPr>
                  <w:tblGrid>
                    <w:gridCol w:w="4674"/>
                    <w:gridCol w:w="4824"/>
                  </w:tblGrid>
                  <w:tr w:rsidR="00C927D1" w:rsidTr="00C927D1">
                    <w:trPr>
                      <w:trHeight w:val="522"/>
                    </w:trPr>
                    <w:tc>
                      <w:tcPr>
                        <w:tcW w:w="4674" w:type="dxa"/>
                        <w:tcBorders>
                          <w:left w:val="single" w:sz="48" w:space="0" w:color="8EAADB"/>
                          <w:righ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7D1" w:rsidRPr="007C1F89" w:rsidRDefault="00936E57" w:rsidP="006B66D9">
                        <w:pPr>
                          <w:snapToGrid w:val="0"/>
                          <w:rPr>
                            <w:rFonts w:ascii="微软雅黑" w:eastAsia="微软雅黑" w:hAnsi="微软雅黑" w:cs="黑体"/>
                          </w:rPr>
                        </w:pPr>
                        <w:r w:rsidRPr="007C1F89">
                          <w:rPr>
                            <w:rFonts w:ascii="微软雅黑" w:eastAsia="微软雅黑" w:hAnsi="微软雅黑" w:cs="黑体" w:hint="eastAsia"/>
                            <w:sz w:val="24"/>
                          </w:rPr>
                          <w:t>工作</w:t>
                        </w:r>
                        <w:r w:rsidR="00C927D1" w:rsidRPr="007C1F89">
                          <w:rPr>
                            <w:rFonts w:ascii="微软雅黑" w:eastAsia="微软雅黑" w:hAnsi="微软雅黑" w:cs="黑体" w:hint="eastAsia"/>
                            <w:sz w:val="24"/>
                          </w:rPr>
                          <w:t>经历</w:t>
                        </w:r>
                      </w:p>
                      <w:p w:rsidR="00C927D1" w:rsidRDefault="007C1F89" w:rsidP="006B66D9">
                        <w:pPr>
                          <w:snapToGrid w:val="0"/>
                        </w:pPr>
                        <w:r w:rsidRPr="007C1F89">
                          <w:rPr>
                            <w:rFonts w:ascii="Calibri" w:hAnsi="Calibri" w:cs="Arial"/>
                            <w:color w:val="1F3864"/>
                            <w:sz w:val="24"/>
                          </w:rPr>
                          <w:t>Work</w:t>
                        </w:r>
                        <w:r w:rsidR="00C927D1" w:rsidRPr="007C1F89">
                          <w:rPr>
                            <w:rFonts w:ascii="Calibri" w:hAnsi="Calibri" w:cs="Arial" w:hint="eastAsia"/>
                            <w:color w:val="1F3864"/>
                            <w:sz w:val="24"/>
                          </w:rPr>
                          <w:t xml:space="preserve"> Experience</w:t>
                        </w:r>
                      </w:p>
                    </w:tc>
                    <w:tc>
                      <w:tcPr>
                        <w:tcW w:w="4824" w:type="dxa"/>
                        <w:tcBorders>
                          <w:lef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C927D1" w:rsidRDefault="00C927D1">
                        <w:pPr>
                          <w:widowControl/>
                          <w:jc w:val="left"/>
                        </w:pPr>
                      </w:p>
                      <w:p w:rsidR="00C927D1" w:rsidRDefault="00C927D1" w:rsidP="006B66D9">
                        <w:pPr>
                          <w:snapToGrid w:val="0"/>
                        </w:pPr>
                      </w:p>
                    </w:tc>
                  </w:tr>
                </w:tbl>
                <w:p w:rsidR="00A30EDE" w:rsidRPr="007C1F89" w:rsidRDefault="00AC645F" w:rsidP="00910079">
                  <w:pPr>
                    <w:spacing w:line="276" w:lineRule="auto"/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</w:pPr>
                  <w:r w:rsidRPr="007C1F89">
                    <w:rPr>
                      <w:rFonts w:ascii="微软雅黑" w:eastAsia="微软雅黑" w:hAnsi="微软雅黑" w:cs="黑体" w:hint="eastAsia"/>
                      <w:b/>
                      <w:color w:val="262626"/>
                      <w:szCs w:val="21"/>
                    </w:rPr>
                    <w:t>201</w:t>
                  </w:r>
                  <w:r w:rsidRPr="007C1F89"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  <w:t>7</w:t>
                  </w:r>
                  <w:r w:rsidRPr="007C1F89">
                    <w:rPr>
                      <w:rFonts w:ascii="微软雅黑" w:eastAsia="微软雅黑" w:hAnsi="微软雅黑" w:cs="黑体" w:hint="eastAsia"/>
                      <w:b/>
                      <w:color w:val="262626"/>
                      <w:szCs w:val="21"/>
                    </w:rPr>
                    <w:t>.</w:t>
                  </w:r>
                  <w:r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  <w:t>7</w:t>
                  </w:r>
                  <w:r w:rsidRPr="007C1F89">
                    <w:rPr>
                      <w:rFonts w:ascii="微软雅黑" w:eastAsia="微软雅黑" w:hAnsi="微软雅黑" w:cs="黑体" w:hint="eastAsia"/>
                      <w:b/>
                      <w:color w:val="262626"/>
                      <w:szCs w:val="21"/>
                    </w:rPr>
                    <w:t>至201</w:t>
                  </w:r>
                  <w:r w:rsidRPr="007C1F89"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  <w:t>8</w:t>
                  </w:r>
                  <w:r w:rsidRPr="007C1F89">
                    <w:rPr>
                      <w:rFonts w:ascii="微软雅黑" w:eastAsia="微软雅黑" w:hAnsi="微软雅黑" w:cs="黑体" w:hint="eastAsia"/>
                      <w:b/>
                      <w:color w:val="262626"/>
                      <w:szCs w:val="21"/>
                    </w:rPr>
                    <w:t>.</w:t>
                  </w:r>
                  <w:r w:rsidRPr="007C1F89"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  <w:t>8</w:t>
                  </w:r>
                  <w:r w:rsidR="00633C47" w:rsidRPr="007C1F89"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  <w:t>北京</w:t>
                  </w:r>
                  <w:r w:rsidR="00633C47" w:rsidRPr="007C1F89">
                    <w:rPr>
                      <w:rFonts w:ascii="微软雅黑" w:eastAsia="微软雅黑" w:hAnsi="微软雅黑" w:cs="黑体" w:hint="eastAsia"/>
                      <w:b/>
                      <w:color w:val="262626"/>
                      <w:szCs w:val="21"/>
                    </w:rPr>
                    <w:t>世纪好未来教育科技</w:t>
                  </w:r>
                  <w:r w:rsidR="00A30EDE" w:rsidRPr="007C1F89"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  <w:t>有限公司</w:t>
                  </w:r>
                  <w:r w:rsidR="00B6595A" w:rsidRPr="007C1F89">
                    <w:rPr>
                      <w:rFonts w:ascii="微软雅黑" w:eastAsia="微软雅黑" w:hAnsi="微软雅黑" w:cs="黑体" w:hint="eastAsia"/>
                      <w:b/>
                      <w:color w:val="262626"/>
                      <w:szCs w:val="21"/>
                    </w:rPr>
                    <w:t>（好未来）</w:t>
                  </w:r>
                  <w:r w:rsidR="00A30EDE" w:rsidRPr="007C1F89"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  <w:tab/>
                  </w:r>
                  <w:r w:rsidR="00936E57" w:rsidRPr="007C1F89">
                    <w:rPr>
                      <w:rFonts w:ascii="微软雅黑" w:eastAsia="微软雅黑" w:hAnsi="微软雅黑" w:cs="黑体" w:hint="eastAsia"/>
                      <w:b/>
                      <w:color w:val="262626"/>
                      <w:szCs w:val="21"/>
                    </w:rPr>
                    <w:t>web</w:t>
                  </w:r>
                  <w:r w:rsidR="00936E57" w:rsidRPr="007C1F89"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  <w:t>前端</w:t>
                  </w:r>
                  <w:r w:rsidR="00936E57" w:rsidRPr="007C1F89">
                    <w:rPr>
                      <w:rFonts w:ascii="微软雅黑" w:eastAsia="微软雅黑" w:hAnsi="微软雅黑" w:cs="黑体" w:hint="eastAsia"/>
                      <w:b/>
                      <w:color w:val="262626"/>
                      <w:szCs w:val="21"/>
                    </w:rPr>
                    <w:t>工程师</w:t>
                  </w:r>
                  <w:r w:rsidR="004229A9" w:rsidRPr="007C1F89"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  <w:tab/>
                  </w:r>
                </w:p>
                <w:p w:rsidR="00C023D1" w:rsidRDefault="00C023D1" w:rsidP="00910079">
                  <w:pPr>
                    <w:spacing w:line="276" w:lineRule="auto"/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</w:pPr>
                  <w:r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工作职责：</w:t>
                  </w:r>
                </w:p>
                <w:p w:rsidR="007C1F89" w:rsidRPr="007C1F89" w:rsidRDefault="007C1F89" w:rsidP="007C1F89">
                  <w:pPr>
                    <w:numPr>
                      <w:ilvl w:val="0"/>
                      <w:numId w:val="2"/>
                    </w:numPr>
                    <w:spacing w:line="276" w:lineRule="auto"/>
                    <w:ind w:hanging="210"/>
                    <w:rPr>
                      <w:rFonts w:ascii="微软雅黑" w:eastAsia="微软雅黑" w:hAnsi="微软雅黑" w:cs="黑体"/>
                      <w:color w:val="595959" w:themeColor="text1" w:themeTint="A6"/>
                      <w:szCs w:val="21"/>
                    </w:rPr>
                  </w:pPr>
                  <w:r w:rsidRPr="007C1F89"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Cs w:val="21"/>
                    </w:rPr>
                    <w:t>负责帮学1</w:t>
                  </w:r>
                  <w:r w:rsidRPr="007C1F89">
                    <w:rPr>
                      <w:rFonts w:ascii="微软雅黑" w:eastAsia="微软雅黑" w:hAnsi="微软雅黑" w:cs="黑体"/>
                      <w:color w:val="595959" w:themeColor="text1" w:themeTint="A6"/>
                      <w:szCs w:val="21"/>
                    </w:rPr>
                    <w:t>00后台</w:t>
                  </w:r>
                  <w:r w:rsidRPr="007C1F89"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Cs w:val="21"/>
                    </w:rPr>
                    <w:t>管理系统的更新迭代</w:t>
                  </w:r>
                </w:p>
                <w:p w:rsidR="007C1F89" w:rsidRPr="007C1F89" w:rsidRDefault="00742B4C" w:rsidP="007C1F89">
                  <w:pPr>
                    <w:numPr>
                      <w:ilvl w:val="0"/>
                      <w:numId w:val="2"/>
                    </w:numPr>
                    <w:spacing w:line="276" w:lineRule="auto"/>
                    <w:ind w:hanging="210"/>
                    <w:rPr>
                      <w:rFonts w:ascii="微软雅黑" w:eastAsia="微软雅黑" w:hAnsi="微软雅黑" w:cs="黑体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cs="黑体"/>
                      <w:color w:val="595959" w:themeColor="text1" w:themeTint="A6"/>
                      <w:szCs w:val="21"/>
                    </w:rPr>
                    <w:t>进行门户</w:t>
                  </w:r>
                  <w:r w:rsidR="007C1F89" w:rsidRPr="007C1F89">
                    <w:rPr>
                      <w:rFonts w:ascii="微软雅黑" w:eastAsia="微软雅黑" w:hAnsi="微软雅黑" w:cs="黑体"/>
                      <w:color w:val="595959" w:themeColor="text1" w:themeTint="A6"/>
                      <w:szCs w:val="21"/>
                    </w:rPr>
                    <w:t>官网</w:t>
                  </w:r>
                  <w:r w:rsidR="00577AD2"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Cs w:val="21"/>
                    </w:rPr>
                    <w:t>的开发</w:t>
                  </w:r>
                </w:p>
                <w:p w:rsidR="00130CB0" w:rsidRDefault="004229A9" w:rsidP="00130CB0">
                  <w:pPr>
                    <w:numPr>
                      <w:ilvl w:val="0"/>
                      <w:numId w:val="2"/>
                    </w:numPr>
                    <w:spacing w:line="276" w:lineRule="auto"/>
                    <w:ind w:hanging="210"/>
                    <w:rPr>
                      <w:rFonts w:ascii="微软雅黑" w:eastAsia="微软雅黑" w:hAnsi="微软雅黑" w:cs="黑体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Cs w:val="21"/>
                    </w:rPr>
                    <w:t>参与</w:t>
                  </w:r>
                  <w:r w:rsidR="007C1F89" w:rsidRPr="007C1F89"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Cs w:val="21"/>
                    </w:rPr>
                    <w:t>微信小程序的开发</w:t>
                  </w:r>
                </w:p>
                <w:p w:rsidR="00130CB0" w:rsidRPr="00130CB0" w:rsidRDefault="00130CB0" w:rsidP="00130CB0">
                  <w:pPr>
                    <w:numPr>
                      <w:ilvl w:val="0"/>
                      <w:numId w:val="2"/>
                    </w:numPr>
                    <w:spacing w:line="276" w:lineRule="auto"/>
                    <w:ind w:hanging="210"/>
                    <w:rPr>
                      <w:rFonts w:ascii="微软雅黑" w:eastAsia="微软雅黑" w:hAnsi="微软雅黑" w:cs="黑体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Cs w:val="21"/>
                    </w:rPr>
                    <w:t>与后端团队紧密配合，高效完成任务</w:t>
                  </w:r>
                </w:p>
                <w:p w:rsidR="00130CB0" w:rsidRPr="00AC645F" w:rsidRDefault="00130CB0" w:rsidP="00130CB0">
                  <w:pPr>
                    <w:spacing w:line="276" w:lineRule="auto"/>
                    <w:rPr>
                      <w:rFonts w:ascii="微软雅黑" w:eastAsia="微软雅黑" w:hAnsi="微软雅黑" w:cs="黑体"/>
                      <w:color w:val="595959" w:themeColor="text1" w:themeTint="A6"/>
                      <w:szCs w:val="21"/>
                    </w:rPr>
                  </w:pPr>
                </w:p>
              </w:txbxContent>
            </v:textbox>
            <w10:wrap anchorx="margin"/>
          </v:shape>
        </w:pict>
      </w: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P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Default="00BB0AD3" w:rsidP="00BB0AD3">
      <w:pPr>
        <w:rPr>
          <w:rFonts w:ascii="微软雅黑" w:eastAsia="微软雅黑" w:hAnsi="微软雅黑" w:cs="黑体"/>
          <w:sz w:val="18"/>
        </w:rPr>
      </w:pPr>
    </w:p>
    <w:p w:rsidR="00BB0AD3" w:rsidRDefault="00BB0AD3" w:rsidP="00BB0AD3">
      <w:pPr>
        <w:jc w:val="center"/>
        <w:rPr>
          <w:rFonts w:ascii="微软雅黑" w:eastAsia="微软雅黑" w:hAnsi="微软雅黑" w:cs="黑体"/>
          <w:sz w:val="18"/>
        </w:rPr>
      </w:pPr>
    </w:p>
    <w:p w:rsidR="00BB0AD3" w:rsidRDefault="00400FED">
      <w:pPr>
        <w:widowControl/>
        <w:jc w:val="left"/>
        <w:rPr>
          <w:rFonts w:ascii="微软雅黑" w:eastAsia="微软雅黑" w:hAnsi="微软雅黑" w:cs="黑体"/>
          <w:sz w:val="18"/>
        </w:rPr>
      </w:pPr>
      <w:r>
        <w:rPr>
          <w:rFonts w:ascii="微软雅黑" w:eastAsia="微软雅黑" w:hAnsi="微软雅黑" w:cs="黑体"/>
          <w:noProof/>
          <w:sz w:val="18"/>
        </w:rPr>
        <w:lastRenderedPageBreak/>
        <w:pict>
          <v:shape id="文本框 2" o:spid="_x0000_s1027" type="#_x0000_t202" style="position:absolute;margin-left:0;margin-top:0;width:483.25pt;height:799.2pt;z-index:251660288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" stroked="f">
            <v:textbox>
              <w:txbxContent>
                <w:p w:rsidR="00C023D1" w:rsidRPr="00DA164F" w:rsidRDefault="007C1F89" w:rsidP="0042253C">
                  <w:pPr>
                    <w:spacing w:beforeLines="50" w:line="276" w:lineRule="auto"/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</w:pPr>
                  <w:r w:rsidRPr="007C1F89"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  <w:t>2015.8至2017.</w:t>
                  </w:r>
                  <w:r w:rsidR="00AC645F"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  <w:t>7</w:t>
                  </w:r>
                  <w:r w:rsidRPr="007C1F89"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  <w:tab/>
                  </w:r>
                  <w:r w:rsidRPr="007C1F89"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  <w:tab/>
                  </w:r>
                  <w:r w:rsidRPr="007C1F89"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  <w:tab/>
                    <w:t>北京</w:t>
                  </w:r>
                  <w:r w:rsidRPr="007C1F89">
                    <w:rPr>
                      <w:rFonts w:ascii="微软雅黑" w:eastAsia="微软雅黑" w:hAnsi="微软雅黑" w:cs="黑体" w:hint="eastAsia"/>
                      <w:b/>
                      <w:color w:val="262626"/>
                      <w:szCs w:val="21"/>
                    </w:rPr>
                    <w:t>好药师大药房连锁有限公司</w:t>
                  </w:r>
                  <w:r w:rsidRPr="007C1F89"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  <w:tab/>
                  </w:r>
                  <w:r w:rsidRPr="007C1F89"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  <w:tab/>
                  </w:r>
                  <w:r w:rsidRPr="007C1F89"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  <w:tab/>
                  </w:r>
                  <w:r w:rsidRPr="007C1F89">
                    <w:rPr>
                      <w:rFonts w:ascii="微软雅黑" w:eastAsia="微软雅黑" w:hAnsi="微软雅黑" w:cs="黑体" w:hint="eastAsia"/>
                      <w:b/>
                      <w:color w:val="262626"/>
                      <w:szCs w:val="21"/>
                    </w:rPr>
                    <w:t>web</w:t>
                  </w:r>
                  <w:r w:rsidRPr="007C1F89"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  <w:t>前端</w:t>
                  </w:r>
                  <w:r w:rsidRPr="007C1F89">
                    <w:rPr>
                      <w:rFonts w:ascii="微软雅黑" w:eastAsia="微软雅黑" w:hAnsi="微软雅黑" w:cs="黑体" w:hint="eastAsia"/>
                      <w:b/>
                      <w:color w:val="262626"/>
                      <w:szCs w:val="21"/>
                    </w:rPr>
                    <w:t>工程师</w:t>
                  </w:r>
                </w:p>
                <w:p w:rsidR="0071599F" w:rsidRPr="0071599F" w:rsidRDefault="0071599F" w:rsidP="0071599F">
                  <w:pPr>
                    <w:numPr>
                      <w:ilvl w:val="0"/>
                      <w:numId w:val="2"/>
                    </w:numPr>
                    <w:spacing w:line="276" w:lineRule="auto"/>
                    <w:ind w:hanging="210"/>
                    <w:rPr>
                      <w:rFonts w:ascii="微软雅黑" w:eastAsia="微软雅黑" w:hAnsi="微软雅黑" w:cs="黑体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cs="黑体"/>
                      <w:color w:val="595959" w:themeColor="text1" w:themeTint="A6"/>
                      <w:szCs w:val="21"/>
                    </w:rPr>
                    <w:t>PC端</w:t>
                  </w:r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Cs w:val="21"/>
                    </w:rPr>
                    <w:t>官网部分功能的迭代开发</w:t>
                  </w:r>
                </w:p>
                <w:p w:rsidR="00742B4C" w:rsidRDefault="00742B4C" w:rsidP="007C1F89">
                  <w:pPr>
                    <w:numPr>
                      <w:ilvl w:val="0"/>
                      <w:numId w:val="2"/>
                    </w:numPr>
                    <w:spacing w:line="276" w:lineRule="auto"/>
                    <w:ind w:hanging="210"/>
                    <w:rPr>
                      <w:rFonts w:ascii="微软雅黑" w:eastAsia="微软雅黑" w:hAnsi="微软雅黑" w:cs="黑体"/>
                      <w:color w:val="595959" w:themeColor="text1" w:themeTint="A6"/>
                      <w:szCs w:val="21"/>
                    </w:rPr>
                  </w:pPr>
                  <w:r w:rsidRPr="0071599F"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Cs w:val="21"/>
                    </w:rPr>
                    <w:t>参与前后端分离架构API</w:t>
                  </w:r>
                  <w:r w:rsidRPr="0071599F">
                    <w:rPr>
                      <w:rFonts w:ascii="微软雅黑" w:eastAsia="微软雅黑" w:hAnsi="微软雅黑" w:cs="黑体"/>
                      <w:color w:val="595959" w:themeColor="text1" w:themeTint="A6"/>
                      <w:szCs w:val="21"/>
                    </w:rPr>
                    <w:t>接口</w:t>
                  </w:r>
                  <w:r w:rsidRPr="0071599F"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Cs w:val="21"/>
                    </w:rPr>
                    <w:t>定义</w:t>
                  </w:r>
                </w:p>
                <w:p w:rsidR="00742B4C" w:rsidRPr="0071599F" w:rsidRDefault="00742B4C" w:rsidP="007C1F89">
                  <w:pPr>
                    <w:numPr>
                      <w:ilvl w:val="0"/>
                      <w:numId w:val="2"/>
                    </w:numPr>
                    <w:spacing w:line="276" w:lineRule="auto"/>
                    <w:ind w:hanging="210"/>
                    <w:rPr>
                      <w:rFonts w:ascii="微软雅黑" w:eastAsia="微软雅黑" w:hAnsi="微软雅黑" w:cs="黑体"/>
                      <w:color w:val="595959" w:themeColor="text1" w:themeTint="A6"/>
                      <w:szCs w:val="21"/>
                    </w:rPr>
                  </w:pPr>
                  <w:r w:rsidRPr="0071599F"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Cs w:val="21"/>
                    </w:rPr>
                    <w:t>负责好药师</w:t>
                  </w:r>
                  <w:r w:rsidRPr="0071599F">
                    <w:rPr>
                      <w:rFonts w:ascii="微软雅黑" w:eastAsia="微软雅黑" w:hAnsi="微软雅黑" w:cs="黑体"/>
                      <w:color w:val="595959" w:themeColor="text1" w:themeTint="A6"/>
                      <w:szCs w:val="21"/>
                    </w:rPr>
                    <w:t>后台</w:t>
                  </w:r>
                  <w:r w:rsidRPr="0071599F"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Cs w:val="21"/>
                    </w:rPr>
                    <w:t>商品管理系统的开发</w:t>
                  </w:r>
                </w:p>
                <w:p w:rsidR="007C1F89" w:rsidRPr="0071599F" w:rsidRDefault="0071599F" w:rsidP="00BB0AD3">
                  <w:pPr>
                    <w:numPr>
                      <w:ilvl w:val="0"/>
                      <w:numId w:val="2"/>
                    </w:numPr>
                    <w:spacing w:line="276" w:lineRule="auto"/>
                    <w:ind w:hanging="210"/>
                    <w:rPr>
                      <w:rFonts w:ascii="微软雅黑" w:eastAsia="微软雅黑" w:hAnsi="微软雅黑" w:cs="黑体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Cs w:val="21"/>
                    </w:rPr>
                    <w:t>负责微信小程序的开发</w:t>
                  </w:r>
                </w:p>
                <w:p w:rsidR="008B59D4" w:rsidRPr="0071599F" w:rsidRDefault="008B59D4" w:rsidP="00BB0AD3">
                  <w:pPr>
                    <w:numPr>
                      <w:ilvl w:val="0"/>
                      <w:numId w:val="2"/>
                    </w:numPr>
                    <w:spacing w:line="276" w:lineRule="auto"/>
                    <w:ind w:hanging="210"/>
                    <w:rPr>
                      <w:rFonts w:ascii="微软雅黑" w:eastAsia="微软雅黑" w:hAnsi="微软雅黑" w:cs="黑体"/>
                      <w:color w:val="595959" w:themeColor="text1" w:themeTint="A6"/>
                      <w:szCs w:val="21"/>
                    </w:rPr>
                  </w:pPr>
                  <w:r w:rsidRPr="0071599F"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Cs w:val="21"/>
                    </w:rPr>
                    <w:t>负责</w:t>
                  </w:r>
                  <w:r w:rsidRPr="0071599F">
                    <w:rPr>
                      <w:rFonts w:ascii="微软雅黑" w:eastAsia="微软雅黑" w:hAnsi="微软雅黑" w:cs="黑体"/>
                      <w:color w:val="595959" w:themeColor="text1" w:themeTint="A6"/>
                      <w:szCs w:val="21"/>
                    </w:rPr>
                    <w:t>M站</w:t>
                  </w:r>
                  <w:r w:rsidRPr="0071599F"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Cs w:val="21"/>
                    </w:rPr>
                    <w:t>开发</w:t>
                  </w:r>
                </w:p>
                <w:p w:rsidR="00A74A96" w:rsidRPr="0071599F" w:rsidRDefault="00A74A96" w:rsidP="00BB0AD3">
                  <w:pPr>
                    <w:numPr>
                      <w:ilvl w:val="0"/>
                      <w:numId w:val="2"/>
                    </w:numPr>
                    <w:spacing w:line="276" w:lineRule="auto"/>
                    <w:ind w:hanging="210"/>
                    <w:rPr>
                      <w:rFonts w:ascii="微软雅黑" w:eastAsia="微软雅黑" w:hAnsi="微软雅黑" w:cs="黑体"/>
                      <w:color w:val="595959" w:themeColor="text1" w:themeTint="A6"/>
                      <w:szCs w:val="21"/>
                    </w:rPr>
                  </w:pPr>
                  <w:r w:rsidRPr="0071599F">
                    <w:rPr>
                      <w:rFonts w:ascii="微软雅黑" w:eastAsia="微软雅黑" w:hAnsi="微软雅黑" w:cs="黑体" w:hint="eastAsia"/>
                      <w:color w:val="595959" w:themeColor="text1" w:themeTint="A6"/>
                      <w:szCs w:val="21"/>
                    </w:rPr>
                    <w:t>根据产品需求完成产品前端展示效果和交互功能</w:t>
                  </w:r>
                </w:p>
                <w:tbl>
                  <w:tblPr>
                    <w:tblW w:w="9498" w:type="dxa"/>
                    <w:tblInd w:w="-60" w:type="dxa"/>
                    <w:tblBorders>
                      <w:left w:val="single" w:sz="48" w:space="0" w:color="CAEF38"/>
                    </w:tblBorders>
                    <w:tblLayout w:type="fixed"/>
                    <w:tblLook w:val="0000"/>
                  </w:tblPr>
                  <w:tblGrid>
                    <w:gridCol w:w="4060"/>
                    <w:gridCol w:w="5438"/>
                  </w:tblGrid>
                  <w:tr w:rsidR="00BB0AD3" w:rsidTr="00EC320D">
                    <w:trPr>
                      <w:trHeight w:val="522"/>
                    </w:trPr>
                    <w:tc>
                      <w:tcPr>
                        <w:tcW w:w="4060" w:type="dxa"/>
                        <w:tcBorders>
                          <w:left w:val="single" w:sz="48" w:space="0" w:color="9CC2E5"/>
                          <w:righ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BB0AD3" w:rsidRPr="007C1F89" w:rsidRDefault="00936E57" w:rsidP="00BB0AD3">
                        <w:pPr>
                          <w:snapToGrid w:val="0"/>
                          <w:rPr>
                            <w:rFonts w:ascii="微软雅黑" w:eastAsia="微软雅黑" w:hAnsi="微软雅黑" w:cs="黑体"/>
                          </w:rPr>
                        </w:pPr>
                        <w:r w:rsidRPr="007C1F89">
                          <w:rPr>
                            <w:rFonts w:ascii="微软雅黑" w:eastAsia="微软雅黑" w:hAnsi="微软雅黑" w:cs="黑体" w:hint="eastAsia"/>
                            <w:sz w:val="24"/>
                          </w:rPr>
                          <w:t>项目经历</w:t>
                        </w:r>
                      </w:p>
                      <w:p w:rsidR="00BB0AD3" w:rsidRDefault="00A67123" w:rsidP="00BB0AD3">
                        <w:pPr>
                          <w:snapToGrid w:val="0"/>
                        </w:pPr>
                        <w:r w:rsidRPr="00A67123">
                          <w:rPr>
                            <w:rFonts w:ascii="Calibri" w:hAnsi="Calibri" w:cs="Arial"/>
                            <w:color w:val="1F3864"/>
                            <w:sz w:val="24"/>
                          </w:rPr>
                          <w:t xml:space="preserve">Project </w:t>
                        </w:r>
                        <w:r>
                          <w:rPr>
                            <w:rFonts w:ascii="Calibri" w:hAnsi="Calibri" w:cs="Arial"/>
                            <w:color w:val="1F3864"/>
                            <w:sz w:val="24"/>
                          </w:rPr>
                          <w:t>E</w:t>
                        </w:r>
                        <w:r w:rsidRPr="00A67123">
                          <w:rPr>
                            <w:rFonts w:ascii="Calibri" w:hAnsi="Calibri" w:cs="Arial"/>
                            <w:color w:val="1F3864"/>
                            <w:sz w:val="24"/>
                          </w:rPr>
                          <w:t>xperience</w:t>
                        </w:r>
                      </w:p>
                    </w:tc>
                    <w:tc>
                      <w:tcPr>
                        <w:tcW w:w="5438" w:type="dxa"/>
                        <w:tcBorders>
                          <w:left w:val="nil"/>
                          <w:tl2br w:val="nil"/>
                          <w:tr2bl w:val="nil"/>
                        </w:tcBorders>
                        <w:shd w:val="clear" w:color="auto" w:fill="EDEDED"/>
                      </w:tcPr>
                      <w:p w:rsidR="00BB0AD3" w:rsidRDefault="00BB0AD3" w:rsidP="00BB0AD3">
                        <w:pPr>
                          <w:widowControl/>
                          <w:jc w:val="left"/>
                        </w:pPr>
                      </w:p>
                      <w:p w:rsidR="00BB0AD3" w:rsidRDefault="00BB0AD3" w:rsidP="00BB0AD3">
                        <w:pPr>
                          <w:snapToGrid w:val="0"/>
                        </w:pPr>
                      </w:p>
                    </w:tc>
                  </w:tr>
                </w:tbl>
                <w:p w:rsidR="008C24A3" w:rsidRPr="007C1F89" w:rsidRDefault="009A14C4" w:rsidP="00AF45E4">
                  <w:pPr>
                    <w:spacing w:line="300" w:lineRule="auto"/>
                    <w:jc w:val="left"/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</w:pPr>
                  <w:r w:rsidRPr="007C1F89">
                    <w:rPr>
                      <w:rFonts w:ascii="微软雅黑" w:eastAsia="微软雅黑" w:hAnsi="微软雅黑" w:cs="黑体" w:hint="eastAsia"/>
                      <w:b/>
                      <w:color w:val="262626"/>
                      <w:szCs w:val="21"/>
                    </w:rPr>
                    <w:t>帮学1</w:t>
                  </w:r>
                  <w:r w:rsidRPr="007C1F89"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  <w:t>00后台</w:t>
                  </w:r>
                  <w:r w:rsidRPr="007C1F89">
                    <w:rPr>
                      <w:rFonts w:ascii="微软雅黑" w:eastAsia="微软雅黑" w:hAnsi="微软雅黑" w:cs="黑体" w:hint="eastAsia"/>
                      <w:b/>
                      <w:color w:val="262626"/>
                      <w:szCs w:val="21"/>
                    </w:rPr>
                    <w:t xml:space="preserve">管理系统 </w:t>
                  </w:r>
                  <w:r w:rsidRPr="007C1F89"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  <w:t>前</w:t>
                  </w:r>
                  <w:r w:rsidRPr="007C1F89">
                    <w:rPr>
                      <w:rFonts w:ascii="微软雅黑" w:eastAsia="微软雅黑" w:hAnsi="微软雅黑" w:cs="黑体" w:hint="eastAsia"/>
                      <w:b/>
                      <w:color w:val="262626"/>
                      <w:szCs w:val="21"/>
                    </w:rPr>
                    <w:t>端开发</w:t>
                  </w:r>
                </w:p>
                <w:p w:rsidR="008C24A3" w:rsidRPr="007C1F89" w:rsidRDefault="008C24A3" w:rsidP="008C24A3">
                  <w:pPr>
                    <w:spacing w:line="300" w:lineRule="auto"/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</w:pPr>
                  <w:r w:rsidRPr="007C1F89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项目</w:t>
                  </w:r>
                  <w:r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描述：</w:t>
                  </w:r>
                  <w:r w:rsidR="00075A06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公司内部老师用的一个系统，主要用来</w:t>
                  </w:r>
                  <w:r w:rsidR="005F66F3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创建赛事，发布</w:t>
                  </w:r>
                  <w:r w:rsidR="00C5056D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试题</w:t>
                  </w:r>
                </w:p>
                <w:p w:rsidR="008C24A3" w:rsidRPr="007C1F89" w:rsidRDefault="008C24A3" w:rsidP="008C24A3">
                  <w:pPr>
                    <w:spacing w:line="300" w:lineRule="auto"/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</w:pPr>
                  <w:r w:rsidRPr="007C1F89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项目</w:t>
                  </w:r>
                  <w:r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职责：负责项目的迭代，主要负责的模块为创建</w:t>
                  </w:r>
                  <w:r w:rsidR="00130CB0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赛事</w:t>
                  </w:r>
                  <w:r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，创建</w:t>
                  </w:r>
                  <w:r w:rsidR="00130CB0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考试</w:t>
                  </w:r>
                  <w:r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，以及批改卷子</w:t>
                  </w:r>
                </w:p>
                <w:p w:rsidR="009A14C4" w:rsidRDefault="008C24A3" w:rsidP="00DA164F">
                  <w:pPr>
                    <w:spacing w:line="300" w:lineRule="auto"/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</w:pPr>
                  <w:r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技术要点：</w:t>
                  </w:r>
                  <w:r w:rsidR="00AF45E4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j</w:t>
                  </w:r>
                  <w:r w:rsidR="005F66F3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query</w:t>
                  </w:r>
                  <w:r w:rsidR="00DA164F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、</w:t>
                  </w:r>
                  <w:r w:rsidR="00AF45E4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l</w:t>
                  </w:r>
                  <w:r w:rsidR="005F66F3"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ayui</w:t>
                  </w:r>
                  <w:r w:rsidR="00DA164F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、</w:t>
                  </w:r>
                  <w:r w:rsidR="005F66F3"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laraval</w:t>
                  </w:r>
                </w:p>
                <w:p w:rsidR="008C24A3" w:rsidRPr="007C1F89" w:rsidRDefault="00B6595A" w:rsidP="00AF45E4">
                  <w:pPr>
                    <w:spacing w:line="300" w:lineRule="auto"/>
                    <w:jc w:val="left"/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</w:pPr>
                  <w:r w:rsidRPr="007C1F89">
                    <w:rPr>
                      <w:rFonts w:ascii="微软雅黑" w:eastAsia="微软雅黑" w:hAnsi="微软雅黑" w:cs="黑体" w:hint="eastAsia"/>
                      <w:b/>
                      <w:color w:val="262626"/>
                      <w:szCs w:val="21"/>
                    </w:rPr>
                    <w:t>帮学1</w:t>
                  </w:r>
                  <w:r w:rsidRPr="007C1F89"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  <w:t>00</w:t>
                  </w:r>
                  <w:r w:rsidR="004229A9">
                    <w:rPr>
                      <w:rFonts w:ascii="微软雅黑" w:eastAsia="微软雅黑" w:hAnsi="微软雅黑" w:cs="黑体" w:hint="eastAsia"/>
                      <w:b/>
                      <w:color w:val="262626"/>
                      <w:szCs w:val="21"/>
                    </w:rPr>
                    <w:t>门户网站</w:t>
                  </w:r>
                  <w:r w:rsidR="005B0277" w:rsidRPr="007C1F89"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  <w:t>前端</w:t>
                  </w:r>
                  <w:r w:rsidR="005B0277" w:rsidRPr="007C1F89">
                    <w:rPr>
                      <w:rFonts w:ascii="微软雅黑" w:eastAsia="微软雅黑" w:hAnsi="微软雅黑" w:cs="黑体" w:hint="eastAsia"/>
                      <w:b/>
                      <w:color w:val="262626"/>
                      <w:szCs w:val="21"/>
                    </w:rPr>
                    <w:t>开发</w:t>
                  </w:r>
                </w:p>
                <w:p w:rsidR="008C24A3" w:rsidRPr="007C1F89" w:rsidRDefault="008C24A3" w:rsidP="008C24A3">
                  <w:pPr>
                    <w:spacing w:line="300" w:lineRule="auto"/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</w:pPr>
                  <w:r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项目描述</w:t>
                  </w:r>
                  <w:r w:rsidR="009A14C4"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：</w:t>
                  </w:r>
                  <w:r w:rsidR="00886FAA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主要用来活动信息的展示，</w:t>
                  </w:r>
                  <w:r w:rsidR="009A2F81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学生可以通过官网注册账号</w:t>
                  </w:r>
                  <w:r w:rsidR="00886FAA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进行线上报名</w:t>
                  </w:r>
                  <w:r w:rsidR="009A2F81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参加比赛</w:t>
                  </w:r>
                </w:p>
                <w:p w:rsidR="008C24A3" w:rsidRPr="007C1F89" w:rsidRDefault="008C24A3" w:rsidP="008C24A3">
                  <w:pPr>
                    <w:spacing w:line="300" w:lineRule="auto"/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</w:pPr>
                  <w:r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项目职责：</w:t>
                  </w:r>
                  <w:r w:rsidR="009A14C4"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负责</w:t>
                  </w:r>
                  <w:r w:rsidR="00886FAA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首页面以及个人中心的开发</w:t>
                  </w:r>
                </w:p>
                <w:p w:rsidR="008C24A3" w:rsidRPr="00886FAA" w:rsidRDefault="008C24A3" w:rsidP="00DA164F">
                  <w:pPr>
                    <w:spacing w:line="300" w:lineRule="auto"/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</w:pPr>
                  <w:r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技术要点：</w:t>
                  </w:r>
                  <w:r w:rsidR="00AF45E4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v</w:t>
                  </w:r>
                  <w:r w:rsidR="009A14C4" w:rsidRPr="00886FAA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ue</w:t>
                  </w:r>
                  <w:r w:rsidR="008B59D4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2.0框架</w:t>
                  </w:r>
                  <w:r w:rsidR="00DA164F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、</w:t>
                  </w:r>
                  <w:r w:rsidR="007C3E44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vue-cli</w:t>
                  </w:r>
                  <w:r w:rsidR="007C3E44"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2</w:t>
                  </w:r>
                </w:p>
                <w:p w:rsidR="0043397B" w:rsidRPr="007C1F89" w:rsidRDefault="009A2F81" w:rsidP="0043397B">
                  <w:pPr>
                    <w:spacing w:line="300" w:lineRule="auto"/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</w:pPr>
                  <w:r>
                    <w:rPr>
                      <w:rFonts w:ascii="微软雅黑" w:eastAsia="微软雅黑" w:hAnsi="微软雅黑" w:cs="黑体" w:hint="eastAsia"/>
                      <w:b/>
                      <w:color w:val="262626"/>
                      <w:szCs w:val="21"/>
                    </w:rPr>
                    <w:t>帮学1</w:t>
                  </w:r>
                  <w:r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  <w:t>00运行</w:t>
                  </w:r>
                  <w:r w:rsidR="00AF45E4">
                    <w:rPr>
                      <w:rFonts w:ascii="微软雅黑" w:eastAsia="微软雅黑" w:hAnsi="微软雅黑" w:cs="黑体" w:hint="eastAsia"/>
                      <w:b/>
                      <w:color w:val="262626"/>
                      <w:szCs w:val="21"/>
                    </w:rPr>
                    <w:t>活动</w:t>
                  </w:r>
                  <w:r>
                    <w:rPr>
                      <w:rFonts w:ascii="微软雅黑" w:eastAsia="微软雅黑" w:hAnsi="微软雅黑" w:cs="黑体" w:hint="eastAsia"/>
                      <w:b/>
                      <w:color w:val="262626"/>
                      <w:szCs w:val="21"/>
                    </w:rPr>
                    <w:t>——家长测评活动（</w:t>
                  </w:r>
                  <w:r w:rsidR="0043397B">
                    <w:rPr>
                      <w:rFonts w:ascii="微软雅黑" w:eastAsia="微软雅黑" w:hAnsi="微软雅黑" w:cs="黑体" w:hint="eastAsia"/>
                      <w:b/>
                      <w:color w:val="262626"/>
                      <w:szCs w:val="21"/>
                    </w:rPr>
                    <w:t>微信小程序</w:t>
                  </w:r>
                  <w:r>
                    <w:rPr>
                      <w:rFonts w:ascii="微软雅黑" w:eastAsia="微软雅黑" w:hAnsi="微软雅黑" w:cs="黑体" w:hint="eastAsia"/>
                      <w:b/>
                      <w:color w:val="262626"/>
                      <w:szCs w:val="21"/>
                    </w:rPr>
                    <w:t xml:space="preserve">） </w:t>
                  </w:r>
                  <w:r w:rsidRPr="007C1F89"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  <w:t>前端</w:t>
                  </w:r>
                  <w:r w:rsidRPr="007C1F89">
                    <w:rPr>
                      <w:rFonts w:ascii="微软雅黑" w:eastAsia="微软雅黑" w:hAnsi="微软雅黑" w:cs="黑体" w:hint="eastAsia"/>
                      <w:b/>
                      <w:color w:val="262626"/>
                      <w:szCs w:val="21"/>
                    </w:rPr>
                    <w:t>开发</w:t>
                  </w:r>
                </w:p>
                <w:p w:rsidR="0043397B" w:rsidRPr="007C1F89" w:rsidRDefault="0043397B" w:rsidP="0043397B">
                  <w:pPr>
                    <w:spacing w:line="300" w:lineRule="auto"/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</w:pPr>
                  <w:r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项目描述：</w:t>
                  </w:r>
                  <w:r w:rsidR="009A2F81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主要用于家长来答题进行测评，最终根据总分得到测评报告，使家长看到自身优点的同时认识到</w:t>
                  </w:r>
                  <w:r w:rsidR="00AF45E4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自己的不足</w:t>
                  </w:r>
                </w:p>
                <w:p w:rsidR="0043397B" w:rsidRPr="007C1F89" w:rsidRDefault="0043397B" w:rsidP="0043397B">
                  <w:pPr>
                    <w:spacing w:line="300" w:lineRule="auto"/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</w:pPr>
                  <w:r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项目职责：</w:t>
                  </w:r>
                  <w:r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小程序的开发</w:t>
                  </w:r>
                </w:p>
                <w:p w:rsidR="0043397B" w:rsidRPr="007C1F89" w:rsidRDefault="0043397B" w:rsidP="0043397B">
                  <w:pPr>
                    <w:spacing w:line="300" w:lineRule="auto"/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</w:pPr>
                  <w:r w:rsidRPr="007C1F89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技术要点：</w:t>
                  </w:r>
                  <w:r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mpvue</w:t>
                  </w:r>
                  <w:r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，微信小程序文档</w:t>
                  </w:r>
                  <w:r w:rsidR="009528FC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、echarts</w:t>
                  </w:r>
                </w:p>
                <w:p w:rsidR="00AF45E4" w:rsidRPr="003C1E41" w:rsidRDefault="00AF45E4" w:rsidP="00AF45E4">
                  <w:pPr>
                    <w:spacing w:line="300" w:lineRule="auto"/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</w:pPr>
                  <w:r w:rsidRPr="003C1E41">
                    <w:rPr>
                      <w:rFonts w:ascii="微软雅黑" w:eastAsia="微软雅黑" w:hAnsi="微软雅黑" w:cs="黑体" w:hint="eastAsia"/>
                      <w:b/>
                      <w:color w:val="262626"/>
                      <w:szCs w:val="21"/>
                    </w:rPr>
                    <w:t>好药师PC</w:t>
                  </w:r>
                  <w:r w:rsidRPr="003C1E41"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  <w:t>端</w:t>
                  </w:r>
                  <w:r w:rsidRPr="003C1E41">
                    <w:rPr>
                      <w:rFonts w:ascii="微软雅黑" w:eastAsia="微软雅黑" w:hAnsi="微软雅黑" w:cs="黑体" w:hint="eastAsia"/>
                      <w:b/>
                      <w:color w:val="262626"/>
                      <w:szCs w:val="21"/>
                    </w:rPr>
                    <w:t xml:space="preserve">网站 </w:t>
                  </w:r>
                  <w:r w:rsidRPr="003C1E41">
                    <w:rPr>
                      <w:rFonts w:ascii="微软雅黑" w:eastAsia="微软雅黑" w:hAnsi="微软雅黑" w:cs="黑体"/>
                      <w:b/>
                      <w:color w:val="262626"/>
                      <w:szCs w:val="21"/>
                    </w:rPr>
                    <w:t>前</w:t>
                  </w:r>
                  <w:r w:rsidRPr="003C1E41">
                    <w:rPr>
                      <w:rFonts w:ascii="微软雅黑" w:eastAsia="微软雅黑" w:hAnsi="微软雅黑" w:cs="黑体" w:hint="eastAsia"/>
                      <w:b/>
                      <w:color w:val="262626"/>
                      <w:szCs w:val="21"/>
                    </w:rPr>
                    <w:t>端开发</w:t>
                  </w:r>
                </w:p>
                <w:p w:rsidR="00AF45E4" w:rsidRPr="003C1E41" w:rsidRDefault="00AF45E4" w:rsidP="00AF45E4">
                  <w:pPr>
                    <w:spacing w:line="300" w:lineRule="auto"/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</w:pPr>
                  <w:r w:rsidRPr="003C1E41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项目描述：</w:t>
                  </w:r>
                  <w:r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为消费</w:t>
                  </w:r>
                  <w:r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者提供在线购药服务，</w:t>
                  </w:r>
                  <w:r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在线</w:t>
                  </w:r>
                  <w:r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销售主要包括中西药品、医疗器械、保健品、个性化护等6大类优质商品</w:t>
                  </w:r>
                </w:p>
                <w:p w:rsidR="00AF45E4" w:rsidRPr="003C1E41" w:rsidRDefault="00AF45E4" w:rsidP="00AF45E4">
                  <w:pPr>
                    <w:spacing w:line="300" w:lineRule="auto"/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</w:pPr>
                  <w:r w:rsidRPr="003C1E41"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项目职责：</w:t>
                  </w:r>
                  <w:r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项目的维护与管理，优化</w:t>
                  </w:r>
                  <w:r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  <w:t>web前端</w:t>
                  </w:r>
                  <w:r>
                    <w:rPr>
                      <w:rFonts w:ascii="微软雅黑" w:eastAsia="微软雅黑" w:hAnsi="微软雅黑" w:cs="黑体" w:hint="eastAsia"/>
                      <w:color w:val="262626"/>
                      <w:szCs w:val="21"/>
                    </w:rPr>
                    <w:t>页面，改善用户体验</w:t>
                  </w:r>
                </w:p>
                <w:p w:rsidR="008C24A3" w:rsidRPr="0043397B" w:rsidRDefault="008C24A3" w:rsidP="00DA164F">
                  <w:pPr>
                    <w:spacing w:line="300" w:lineRule="auto"/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</w:pPr>
                </w:p>
                <w:p w:rsidR="009A14C4" w:rsidRPr="007C1F89" w:rsidRDefault="009A14C4" w:rsidP="009A14C4">
                  <w:pPr>
                    <w:spacing w:line="300" w:lineRule="auto"/>
                    <w:rPr>
                      <w:rFonts w:ascii="微软雅黑" w:eastAsia="微软雅黑" w:hAnsi="微软雅黑" w:cs="黑体"/>
                      <w:color w:val="262626"/>
                      <w:szCs w:val="21"/>
                    </w:rPr>
                  </w:pPr>
                </w:p>
                <w:p w:rsidR="005B0277" w:rsidRPr="009A14C4" w:rsidRDefault="005B0277" w:rsidP="009A14C4">
                  <w:pPr>
                    <w:spacing w:line="300" w:lineRule="auto"/>
                    <w:rPr>
                      <w:rFonts w:ascii="微软雅黑" w:eastAsia="微软雅黑" w:hAnsi="微软雅黑" w:cs="黑体"/>
                      <w:color w:val="262626"/>
                      <w:sz w:val="18"/>
                    </w:rPr>
                  </w:pPr>
                </w:p>
                <w:p w:rsidR="00BB0AD3" w:rsidRDefault="00BB0AD3"/>
                <w:p w:rsidR="007C1F89" w:rsidRDefault="007C1F89"/>
                <w:p w:rsidR="007C1F89" w:rsidRPr="00BB0AD3" w:rsidRDefault="007C1F89"/>
              </w:txbxContent>
            </v:textbox>
            <w10:wrap type="square" anchorx="margin"/>
          </v:shape>
        </w:pict>
      </w:r>
      <w:r w:rsidR="00BB0AD3">
        <w:rPr>
          <w:rFonts w:ascii="微软雅黑" w:eastAsia="微软雅黑" w:hAnsi="微软雅黑" w:cs="黑体"/>
          <w:sz w:val="18"/>
        </w:rPr>
        <w:br w:type="page"/>
      </w:r>
    </w:p>
    <w:p w:rsidR="0071599F" w:rsidRPr="00A74A96" w:rsidRDefault="0071599F" w:rsidP="0071599F">
      <w:pPr>
        <w:spacing w:line="300" w:lineRule="auto"/>
        <w:rPr>
          <w:rFonts w:ascii="微软雅黑" w:eastAsia="微软雅黑" w:hAnsi="微软雅黑" w:cs="黑体"/>
          <w:color w:val="262626"/>
          <w:szCs w:val="21"/>
        </w:rPr>
      </w:pPr>
      <w:r w:rsidRPr="00DA164F">
        <w:rPr>
          <w:rFonts w:ascii="微软雅黑" w:eastAsia="微软雅黑" w:hAnsi="微软雅黑" w:cs="黑体" w:hint="eastAsia"/>
          <w:color w:val="262626"/>
          <w:szCs w:val="21"/>
        </w:rPr>
        <w:lastRenderedPageBreak/>
        <w:t>技术要点：</w:t>
      </w:r>
      <w:r>
        <w:rPr>
          <w:rFonts w:ascii="微软雅黑" w:eastAsia="微软雅黑" w:hAnsi="微软雅黑" w:cs="黑体"/>
          <w:color w:val="262626"/>
          <w:szCs w:val="21"/>
        </w:rPr>
        <w:t>HTML5+CSS3</w:t>
      </w:r>
      <w:r>
        <w:rPr>
          <w:rFonts w:ascii="微软雅黑" w:eastAsia="微软雅黑" w:hAnsi="微软雅黑" w:cs="黑体" w:hint="eastAsia"/>
          <w:color w:val="262626"/>
          <w:szCs w:val="21"/>
        </w:rPr>
        <w:t>、Jquery、</w:t>
      </w:r>
      <w:r>
        <w:rPr>
          <w:rFonts w:ascii="微软雅黑" w:eastAsia="微软雅黑" w:hAnsi="微软雅黑" w:cs="黑体"/>
          <w:color w:val="262626"/>
          <w:szCs w:val="21"/>
        </w:rPr>
        <w:t>Swiper</w:t>
      </w:r>
    </w:p>
    <w:p w:rsidR="0071599F" w:rsidRDefault="0071599F" w:rsidP="0071599F">
      <w:pPr>
        <w:spacing w:line="300" w:lineRule="auto"/>
        <w:rPr>
          <w:rFonts w:ascii="微软雅黑" w:eastAsia="微软雅黑" w:hAnsi="微软雅黑" w:cs="黑体"/>
          <w:b/>
          <w:color w:val="262626"/>
          <w:szCs w:val="21"/>
        </w:rPr>
      </w:pPr>
      <w:r w:rsidRPr="00DA164F">
        <w:rPr>
          <w:rFonts w:ascii="微软雅黑" w:eastAsia="微软雅黑" w:hAnsi="微软雅黑" w:cs="黑体" w:hint="eastAsia"/>
          <w:b/>
          <w:color w:val="262626"/>
          <w:szCs w:val="21"/>
        </w:rPr>
        <w:t xml:space="preserve">好药师商品管理系统 </w:t>
      </w:r>
      <w:r>
        <w:rPr>
          <w:rFonts w:ascii="微软雅黑" w:eastAsia="微软雅黑" w:hAnsi="微软雅黑" w:cs="黑体"/>
          <w:b/>
          <w:color w:val="262626"/>
          <w:szCs w:val="21"/>
        </w:rPr>
        <w:t xml:space="preserve">                                   Nodejs做为</w:t>
      </w:r>
      <w:r>
        <w:rPr>
          <w:rFonts w:ascii="微软雅黑" w:eastAsia="微软雅黑" w:hAnsi="微软雅黑" w:cs="黑体" w:hint="eastAsia"/>
          <w:b/>
          <w:color w:val="262626"/>
          <w:szCs w:val="21"/>
        </w:rPr>
        <w:t>中间层</w:t>
      </w:r>
      <w:r w:rsidRPr="00DA164F">
        <w:rPr>
          <w:rFonts w:ascii="微软雅黑" w:eastAsia="微软雅黑" w:hAnsi="微软雅黑" w:cs="黑体"/>
          <w:b/>
          <w:color w:val="262626"/>
          <w:szCs w:val="21"/>
        </w:rPr>
        <w:t>开发</w:t>
      </w:r>
    </w:p>
    <w:p w:rsidR="0071599F" w:rsidRPr="003C1E41" w:rsidRDefault="0071599F" w:rsidP="0071599F">
      <w:pPr>
        <w:spacing w:line="300" w:lineRule="auto"/>
        <w:rPr>
          <w:rFonts w:ascii="微软雅黑" w:eastAsia="微软雅黑" w:hAnsi="微软雅黑" w:cs="黑体"/>
          <w:color w:val="262626"/>
          <w:szCs w:val="21"/>
        </w:rPr>
      </w:pPr>
      <w:r w:rsidRPr="003C1E41">
        <w:rPr>
          <w:rFonts w:ascii="微软雅黑" w:eastAsia="微软雅黑" w:hAnsi="微软雅黑" w:cs="黑体" w:hint="eastAsia"/>
          <w:color w:val="262626"/>
          <w:szCs w:val="21"/>
        </w:rPr>
        <w:t>项目描述：</w:t>
      </w:r>
      <w:r>
        <w:rPr>
          <w:rFonts w:ascii="微软雅黑" w:eastAsia="微软雅黑" w:hAnsi="微软雅黑" w:cs="黑体" w:hint="eastAsia"/>
          <w:color w:val="262626"/>
          <w:szCs w:val="21"/>
        </w:rPr>
        <w:t>商品管理系统主要是实现商品库存信息的管理，包括对商品的增、删、改、查等操作</w:t>
      </w:r>
    </w:p>
    <w:p w:rsidR="0071599F" w:rsidRPr="003C1E41" w:rsidRDefault="0071599F" w:rsidP="0071599F">
      <w:pPr>
        <w:spacing w:line="300" w:lineRule="auto"/>
        <w:rPr>
          <w:rFonts w:ascii="微软雅黑" w:eastAsia="微软雅黑" w:hAnsi="微软雅黑" w:cs="黑体"/>
          <w:color w:val="262626"/>
          <w:szCs w:val="21"/>
        </w:rPr>
      </w:pPr>
      <w:r w:rsidRPr="003C1E41">
        <w:rPr>
          <w:rFonts w:ascii="微软雅黑" w:eastAsia="微软雅黑" w:hAnsi="微软雅黑" w:cs="黑体" w:hint="eastAsia"/>
          <w:color w:val="262626"/>
          <w:szCs w:val="21"/>
        </w:rPr>
        <w:t>项目职责：</w:t>
      </w:r>
      <w:r>
        <w:rPr>
          <w:rFonts w:ascii="微软雅黑" w:eastAsia="微软雅黑" w:hAnsi="微软雅黑" w:cs="黑体" w:hint="eastAsia"/>
          <w:color w:val="262626"/>
          <w:szCs w:val="21"/>
        </w:rPr>
        <w:t>负责项目商品增、删、改、查操作的实现</w:t>
      </w:r>
    </w:p>
    <w:p w:rsidR="0071599F" w:rsidRDefault="0071599F" w:rsidP="0071599F">
      <w:pPr>
        <w:spacing w:line="300" w:lineRule="auto"/>
        <w:rPr>
          <w:rFonts w:ascii="微软雅黑" w:eastAsia="微软雅黑" w:hAnsi="微软雅黑" w:cs="黑体"/>
          <w:color w:val="262626"/>
          <w:szCs w:val="21"/>
        </w:rPr>
      </w:pPr>
      <w:r w:rsidRPr="00DA164F">
        <w:rPr>
          <w:rFonts w:ascii="微软雅黑" w:eastAsia="微软雅黑" w:hAnsi="微软雅黑" w:cs="黑体" w:hint="eastAsia"/>
          <w:color w:val="262626"/>
          <w:szCs w:val="21"/>
        </w:rPr>
        <w:t>技术要点：</w:t>
      </w:r>
      <w:r>
        <w:rPr>
          <w:rFonts w:ascii="微软雅黑" w:eastAsia="微软雅黑" w:hAnsi="微软雅黑" w:cs="黑体" w:hint="eastAsia"/>
          <w:color w:val="262626"/>
          <w:szCs w:val="21"/>
        </w:rPr>
        <w:t>nodejs、express、gulp、</w:t>
      </w:r>
      <w:r>
        <w:rPr>
          <w:rFonts w:ascii="微软雅黑" w:eastAsia="微软雅黑" w:hAnsi="微软雅黑" w:cs="黑体"/>
          <w:color w:val="262626"/>
          <w:szCs w:val="21"/>
        </w:rPr>
        <w:t>A</w:t>
      </w:r>
      <w:r>
        <w:rPr>
          <w:rFonts w:ascii="微软雅黑" w:eastAsia="微软雅黑" w:hAnsi="微软雅黑" w:cs="黑体" w:hint="eastAsia"/>
          <w:color w:val="262626"/>
          <w:szCs w:val="21"/>
        </w:rPr>
        <w:t>dminLTE</w:t>
      </w:r>
    </w:p>
    <w:p w:rsidR="0071599F" w:rsidRDefault="0071599F" w:rsidP="0071599F">
      <w:pPr>
        <w:spacing w:line="300" w:lineRule="auto"/>
        <w:rPr>
          <w:rFonts w:ascii="微软雅黑" w:eastAsia="微软雅黑" w:hAnsi="微软雅黑" w:cs="黑体"/>
          <w:b/>
          <w:color w:val="262626"/>
          <w:szCs w:val="21"/>
        </w:rPr>
      </w:pPr>
      <w:r>
        <w:rPr>
          <w:rFonts w:ascii="微软雅黑" w:eastAsia="微软雅黑" w:hAnsi="微软雅黑" w:cs="黑体"/>
          <w:b/>
          <w:color w:val="262626"/>
          <w:szCs w:val="21"/>
        </w:rPr>
        <w:t>好药师M站                                           前端</w:t>
      </w:r>
      <w:r>
        <w:rPr>
          <w:rFonts w:ascii="微软雅黑" w:eastAsia="微软雅黑" w:hAnsi="微软雅黑" w:cs="黑体" w:hint="eastAsia"/>
          <w:b/>
          <w:color w:val="262626"/>
          <w:szCs w:val="21"/>
        </w:rPr>
        <w:t>开</w:t>
      </w:r>
      <w:r w:rsidRPr="008B59D4">
        <w:rPr>
          <w:rFonts w:ascii="微软雅黑" w:eastAsia="微软雅黑" w:hAnsi="微软雅黑" w:cs="黑体"/>
          <w:b/>
          <w:color w:val="262626"/>
          <w:szCs w:val="21"/>
        </w:rPr>
        <w:t>发</w:t>
      </w:r>
    </w:p>
    <w:p w:rsidR="0071599F" w:rsidRPr="003C1E41" w:rsidRDefault="0071599F" w:rsidP="0071599F">
      <w:pPr>
        <w:spacing w:line="300" w:lineRule="auto"/>
        <w:rPr>
          <w:rFonts w:ascii="微软雅黑" w:eastAsia="微软雅黑" w:hAnsi="微软雅黑" w:cs="黑体"/>
          <w:color w:val="262626"/>
          <w:szCs w:val="21"/>
        </w:rPr>
      </w:pPr>
      <w:r w:rsidRPr="003C1E41">
        <w:rPr>
          <w:rFonts w:ascii="微软雅黑" w:eastAsia="微软雅黑" w:hAnsi="微软雅黑" w:cs="黑体" w:hint="eastAsia"/>
          <w:color w:val="262626"/>
          <w:szCs w:val="21"/>
        </w:rPr>
        <w:t>项目描述：</w:t>
      </w:r>
      <w:r>
        <w:rPr>
          <w:rFonts w:ascii="微软雅黑" w:eastAsia="微软雅黑" w:hAnsi="微软雅黑" w:cs="黑体"/>
          <w:color w:val="262626"/>
          <w:szCs w:val="21"/>
        </w:rPr>
        <w:t>为消费</w:t>
      </w:r>
      <w:r>
        <w:rPr>
          <w:rFonts w:ascii="微软雅黑" w:eastAsia="微软雅黑" w:hAnsi="微软雅黑" w:cs="黑体" w:hint="eastAsia"/>
          <w:color w:val="262626"/>
          <w:szCs w:val="21"/>
        </w:rPr>
        <w:t>者提供在线购药服务，</w:t>
      </w:r>
      <w:r>
        <w:rPr>
          <w:rFonts w:ascii="微软雅黑" w:eastAsia="微软雅黑" w:hAnsi="微软雅黑" w:cs="黑体"/>
          <w:color w:val="262626"/>
          <w:szCs w:val="21"/>
        </w:rPr>
        <w:t>在线</w:t>
      </w:r>
      <w:r>
        <w:rPr>
          <w:rFonts w:ascii="微软雅黑" w:eastAsia="微软雅黑" w:hAnsi="微软雅黑" w:cs="黑体" w:hint="eastAsia"/>
          <w:color w:val="262626"/>
          <w:szCs w:val="21"/>
        </w:rPr>
        <w:t>销售主要包括中西药品、医疗器械、保健品、个性化护等6大类优质商品</w:t>
      </w:r>
    </w:p>
    <w:p w:rsidR="0071599F" w:rsidRPr="003C1E41" w:rsidRDefault="0071599F" w:rsidP="0071599F">
      <w:pPr>
        <w:spacing w:line="300" w:lineRule="auto"/>
        <w:rPr>
          <w:rFonts w:ascii="微软雅黑" w:eastAsia="微软雅黑" w:hAnsi="微软雅黑" w:cs="黑体"/>
          <w:color w:val="262626"/>
          <w:szCs w:val="21"/>
        </w:rPr>
      </w:pPr>
      <w:r w:rsidRPr="003C1E41">
        <w:rPr>
          <w:rFonts w:ascii="微软雅黑" w:eastAsia="微软雅黑" w:hAnsi="微软雅黑" w:cs="黑体" w:hint="eastAsia"/>
          <w:color w:val="262626"/>
          <w:szCs w:val="21"/>
        </w:rPr>
        <w:t>项目职责：</w:t>
      </w:r>
      <w:r>
        <w:rPr>
          <w:rFonts w:ascii="微软雅黑" w:eastAsia="微软雅黑" w:hAnsi="微软雅黑" w:cs="黑体" w:hint="eastAsia"/>
          <w:color w:val="262626"/>
          <w:szCs w:val="21"/>
        </w:rPr>
        <w:t>功能组件的开发、</w:t>
      </w:r>
    </w:p>
    <w:p w:rsidR="0071599F" w:rsidRPr="00E3486E" w:rsidRDefault="0071599F" w:rsidP="0071599F">
      <w:pPr>
        <w:spacing w:line="300" w:lineRule="auto"/>
        <w:rPr>
          <w:rFonts w:ascii="微软雅黑" w:eastAsia="微软雅黑" w:hAnsi="微软雅黑" w:cs="黑体"/>
          <w:color w:val="262626"/>
          <w:szCs w:val="21"/>
        </w:rPr>
      </w:pPr>
      <w:r w:rsidRPr="00DA164F">
        <w:rPr>
          <w:rFonts w:ascii="微软雅黑" w:eastAsia="微软雅黑" w:hAnsi="微软雅黑" w:cs="黑体" w:hint="eastAsia"/>
          <w:color w:val="262626"/>
          <w:szCs w:val="21"/>
        </w:rPr>
        <w:t>技术要点：</w:t>
      </w:r>
      <w:r>
        <w:rPr>
          <w:rFonts w:ascii="微软雅黑" w:eastAsia="微软雅黑" w:hAnsi="微软雅黑" w:cs="黑体"/>
          <w:color w:val="262626"/>
          <w:szCs w:val="21"/>
        </w:rPr>
        <w:t>vue</w:t>
      </w:r>
      <w:r>
        <w:rPr>
          <w:rFonts w:ascii="微软雅黑" w:eastAsia="微软雅黑" w:hAnsi="微软雅黑" w:cs="黑体" w:hint="eastAsia"/>
          <w:color w:val="262626"/>
          <w:szCs w:val="21"/>
        </w:rPr>
        <w:t>、vuex、</w:t>
      </w:r>
      <w:r>
        <w:rPr>
          <w:rFonts w:ascii="微软雅黑" w:eastAsia="微软雅黑" w:hAnsi="微软雅黑" w:cs="黑体"/>
          <w:color w:val="262626"/>
          <w:szCs w:val="21"/>
        </w:rPr>
        <w:t>mint-ui</w:t>
      </w:r>
    </w:p>
    <w:p w:rsidR="0071599F" w:rsidRDefault="0071599F" w:rsidP="0071599F">
      <w:pPr>
        <w:spacing w:line="300" w:lineRule="auto"/>
        <w:jc w:val="left"/>
        <w:rPr>
          <w:rFonts w:ascii="微软雅黑" w:eastAsia="微软雅黑" w:hAnsi="微软雅黑" w:cs="黑体"/>
          <w:b/>
          <w:color w:val="262626"/>
          <w:szCs w:val="21"/>
        </w:rPr>
      </w:pPr>
      <w:r>
        <w:rPr>
          <w:rFonts w:ascii="微软雅黑" w:eastAsia="微软雅黑" w:hAnsi="微软雅黑" w:cs="黑体" w:hint="eastAsia"/>
          <w:b/>
          <w:color w:val="262626"/>
          <w:szCs w:val="21"/>
        </w:rPr>
        <w:t xml:space="preserve">好药师优选 </w:t>
      </w:r>
      <w:r>
        <w:rPr>
          <w:rFonts w:ascii="微软雅黑" w:eastAsia="微软雅黑" w:hAnsi="微软雅黑" w:cs="黑体"/>
          <w:b/>
          <w:color w:val="262626"/>
          <w:szCs w:val="21"/>
        </w:rPr>
        <w:t xml:space="preserve">                                                 前端</w:t>
      </w:r>
      <w:r>
        <w:rPr>
          <w:rFonts w:ascii="微软雅黑" w:eastAsia="微软雅黑" w:hAnsi="微软雅黑" w:cs="黑体" w:hint="eastAsia"/>
          <w:b/>
          <w:color w:val="262626"/>
          <w:szCs w:val="21"/>
        </w:rPr>
        <w:t>开</w:t>
      </w:r>
      <w:r w:rsidRPr="008B59D4">
        <w:rPr>
          <w:rFonts w:ascii="微软雅黑" w:eastAsia="微软雅黑" w:hAnsi="微软雅黑" w:cs="黑体"/>
          <w:b/>
          <w:color w:val="262626"/>
          <w:szCs w:val="21"/>
        </w:rPr>
        <w:t>发</w:t>
      </w:r>
    </w:p>
    <w:p w:rsidR="0071599F" w:rsidRDefault="0071599F" w:rsidP="0071599F">
      <w:pPr>
        <w:spacing w:line="300" w:lineRule="auto"/>
        <w:rPr>
          <w:rFonts w:ascii="微软雅黑" w:eastAsia="微软雅黑" w:hAnsi="微软雅黑" w:cs="黑体"/>
          <w:color w:val="262626"/>
          <w:szCs w:val="21"/>
        </w:rPr>
      </w:pPr>
      <w:r w:rsidRPr="003C1E41">
        <w:rPr>
          <w:rFonts w:ascii="微软雅黑" w:eastAsia="微软雅黑" w:hAnsi="微软雅黑" w:cs="黑体" w:hint="eastAsia"/>
          <w:color w:val="262626"/>
          <w:szCs w:val="21"/>
        </w:rPr>
        <w:t>项目描述：</w:t>
      </w:r>
      <w:r>
        <w:rPr>
          <w:rFonts w:ascii="微软雅黑" w:eastAsia="微软雅黑" w:hAnsi="微软雅黑" w:cs="黑体" w:hint="eastAsia"/>
          <w:color w:val="262626"/>
          <w:szCs w:val="21"/>
        </w:rPr>
        <w:t>为消费者提供输入关键词查找商品的功能，此外，消费者还可以通过扫描盒子上的条形码找到对应的商品</w:t>
      </w:r>
    </w:p>
    <w:p w:rsidR="0071599F" w:rsidRDefault="0071599F" w:rsidP="0071599F">
      <w:pPr>
        <w:spacing w:line="300" w:lineRule="auto"/>
        <w:rPr>
          <w:rFonts w:ascii="微软雅黑" w:eastAsia="微软雅黑" w:hAnsi="微软雅黑" w:cs="黑体"/>
          <w:color w:val="262626"/>
          <w:szCs w:val="21"/>
        </w:rPr>
      </w:pPr>
      <w:r>
        <w:rPr>
          <w:rFonts w:ascii="微软雅黑" w:eastAsia="微软雅黑" w:hAnsi="微软雅黑" w:cs="黑体" w:hint="eastAsia"/>
          <w:color w:val="262626"/>
          <w:szCs w:val="21"/>
        </w:rPr>
        <w:t>项目职责：负责首页面的构建以及扫描二维码找到商品功能的开发</w:t>
      </w:r>
    </w:p>
    <w:p w:rsidR="0071599F" w:rsidRPr="00E3486E" w:rsidRDefault="0071599F" w:rsidP="0071599F">
      <w:pPr>
        <w:spacing w:line="300" w:lineRule="auto"/>
        <w:rPr>
          <w:rFonts w:ascii="微软雅黑" w:eastAsia="微软雅黑" w:hAnsi="微软雅黑" w:cs="黑体"/>
          <w:color w:val="262626"/>
          <w:szCs w:val="21"/>
        </w:rPr>
      </w:pPr>
      <w:r>
        <w:rPr>
          <w:rFonts w:ascii="微软雅黑" w:eastAsia="微软雅黑" w:hAnsi="微软雅黑" w:cs="黑体" w:hint="eastAsia"/>
          <w:color w:val="262626"/>
          <w:szCs w:val="21"/>
        </w:rPr>
        <w:t>技术要点：wepy、微信小程序文档</w:t>
      </w:r>
    </w:p>
    <w:tbl>
      <w:tblPr>
        <w:tblW w:w="9498" w:type="dxa"/>
        <w:tblInd w:w="-60" w:type="dxa"/>
        <w:tblBorders>
          <w:left w:val="single" w:sz="48" w:space="0" w:color="FFD52E"/>
        </w:tblBorders>
        <w:tblLayout w:type="fixed"/>
        <w:tblLook w:val="0000"/>
      </w:tblPr>
      <w:tblGrid>
        <w:gridCol w:w="4273"/>
        <w:gridCol w:w="5225"/>
      </w:tblGrid>
      <w:tr w:rsidR="0071599F" w:rsidTr="00EC79A4">
        <w:trPr>
          <w:trHeight w:val="522"/>
        </w:trPr>
        <w:tc>
          <w:tcPr>
            <w:tcW w:w="4273" w:type="dxa"/>
            <w:tcBorders>
              <w:left w:val="single" w:sz="48" w:space="0" w:color="BDD6EE"/>
              <w:right w:val="nil"/>
              <w:tl2br w:val="nil"/>
              <w:tr2bl w:val="nil"/>
            </w:tcBorders>
            <w:shd w:val="clear" w:color="auto" w:fill="EDEDED"/>
          </w:tcPr>
          <w:p w:rsidR="0071599F" w:rsidRPr="007C1F89" w:rsidRDefault="0071599F" w:rsidP="00EC79A4">
            <w:pPr>
              <w:snapToGrid w:val="0"/>
              <w:rPr>
                <w:rFonts w:ascii="微软雅黑" w:eastAsia="微软雅黑" w:hAnsi="微软雅黑" w:cs="黑体"/>
              </w:rPr>
            </w:pPr>
            <w:r w:rsidRPr="007C1F89">
              <w:rPr>
                <w:rFonts w:ascii="微软雅黑" w:eastAsia="微软雅黑" w:hAnsi="微软雅黑" w:cs="黑体" w:hint="eastAsia"/>
                <w:sz w:val="24"/>
              </w:rPr>
              <w:t>个人评价</w:t>
            </w:r>
          </w:p>
          <w:p w:rsidR="0071599F" w:rsidRDefault="0071599F" w:rsidP="00EC79A4">
            <w:pPr>
              <w:snapToGrid w:val="0"/>
            </w:pPr>
            <w:r w:rsidRPr="007C1F89">
              <w:rPr>
                <w:rFonts w:ascii="Calibri" w:hAnsi="Calibri" w:cs="Arial"/>
                <w:color w:val="1F3864"/>
                <w:sz w:val="24"/>
              </w:rPr>
              <w:t>P</w:t>
            </w:r>
            <w:r w:rsidRPr="007C1F89">
              <w:rPr>
                <w:rFonts w:ascii="Calibri" w:hAnsi="Calibri" w:cs="Arial" w:hint="eastAsia"/>
                <w:color w:val="1F3864"/>
                <w:sz w:val="24"/>
              </w:rPr>
              <w:t xml:space="preserve">ersonal </w:t>
            </w:r>
            <w:r w:rsidR="00A67123">
              <w:rPr>
                <w:rFonts w:ascii="Calibri" w:hAnsi="Calibri" w:cs="Arial" w:hint="eastAsia"/>
                <w:color w:val="1F3864"/>
                <w:sz w:val="24"/>
              </w:rPr>
              <w:t>E</w:t>
            </w:r>
            <w:r w:rsidR="00A67123" w:rsidRPr="00A67123">
              <w:rPr>
                <w:rFonts w:ascii="Calibri" w:hAnsi="Calibri" w:cs="Arial"/>
                <w:color w:val="1F3864"/>
                <w:sz w:val="24"/>
              </w:rPr>
              <w:t>valuation</w:t>
            </w:r>
          </w:p>
        </w:tc>
        <w:tc>
          <w:tcPr>
            <w:tcW w:w="5225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 w:rsidR="0071599F" w:rsidRDefault="0071599F" w:rsidP="00EC79A4">
            <w:pPr>
              <w:widowControl/>
              <w:jc w:val="left"/>
            </w:pPr>
          </w:p>
          <w:p w:rsidR="0071599F" w:rsidRDefault="0071599F" w:rsidP="00EC79A4">
            <w:pPr>
              <w:snapToGrid w:val="0"/>
            </w:pPr>
          </w:p>
        </w:tc>
      </w:tr>
    </w:tbl>
    <w:p w:rsidR="0071599F" w:rsidRPr="00D84C33" w:rsidRDefault="0071599F" w:rsidP="0071599F">
      <w:pPr>
        <w:rPr>
          <w:rFonts w:ascii="微软雅黑" w:eastAsia="微软雅黑" w:hAnsi="微软雅黑"/>
        </w:rPr>
      </w:pPr>
      <w:r w:rsidRPr="00D84C33">
        <w:rPr>
          <w:rFonts w:ascii="微软雅黑" w:eastAsia="微软雅黑" w:hAnsi="微软雅黑" w:hint="eastAsia"/>
        </w:rPr>
        <w:t>谦虚好学、努力进取，有较强的责任心和团队合作精神</w:t>
      </w:r>
    </w:p>
    <w:p w:rsidR="00470C72" w:rsidRPr="0071599F" w:rsidRDefault="00470C72" w:rsidP="00BB0AD3">
      <w:pPr>
        <w:jc w:val="center"/>
        <w:rPr>
          <w:rFonts w:ascii="微软雅黑" w:eastAsia="微软雅黑" w:hAnsi="微软雅黑" w:cs="黑体"/>
          <w:sz w:val="18"/>
        </w:rPr>
      </w:pPr>
    </w:p>
    <w:sectPr w:rsidR="00470C72" w:rsidRPr="0071599F" w:rsidSect="00DF24F5">
      <w:headerReference w:type="first" r:id="rId9"/>
      <w:pgSz w:w="11906" w:h="16838"/>
      <w:pgMar w:top="558" w:right="1080" w:bottom="290" w:left="108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CCD" w:rsidRDefault="00925CCD">
      <w:r>
        <w:separator/>
      </w:r>
    </w:p>
  </w:endnote>
  <w:endnote w:type="continuationSeparator" w:id="1">
    <w:p w:rsidR="00925CCD" w:rsidRDefault="00925C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CCD" w:rsidRDefault="00925CCD">
      <w:r>
        <w:separator/>
      </w:r>
    </w:p>
  </w:footnote>
  <w:footnote w:type="continuationSeparator" w:id="1">
    <w:p w:rsidR="00925CCD" w:rsidRDefault="00925C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94D" w:rsidRDefault="006D19EF">
    <w:pPr>
      <w:pStyle w:val="a4"/>
      <w:pBdr>
        <w:bottom w:val="none" w:sz="0" w:space="1" w:color="auto"/>
      </w:pBd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675BF"/>
    <w:multiLevelType w:val="hybridMultilevel"/>
    <w:tmpl w:val="D6760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2920F8"/>
    <w:multiLevelType w:val="hybridMultilevel"/>
    <w:tmpl w:val="04129E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513E07"/>
    <w:multiLevelType w:val="hybridMultilevel"/>
    <w:tmpl w:val="832A5352"/>
    <w:lvl w:ilvl="0" w:tplc="04090001">
      <w:start w:val="1"/>
      <w:numFmt w:val="bullet"/>
      <w:lvlText w:val=""/>
      <w:lvlJc w:val="left"/>
      <w:pPr>
        <w:ind w:left="6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20"/>
      </w:pPr>
      <w:rPr>
        <w:rFonts w:ascii="Wingdings" w:hAnsi="Wingdings" w:hint="default"/>
      </w:rPr>
    </w:lvl>
  </w:abstractNum>
  <w:abstractNum w:abstractNumId="3">
    <w:nsid w:val="3D552569"/>
    <w:multiLevelType w:val="hybridMultilevel"/>
    <w:tmpl w:val="AEDCDA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2960"/>
    <w:rsid w:val="00015825"/>
    <w:rsid w:val="00022DBE"/>
    <w:rsid w:val="000551AF"/>
    <w:rsid w:val="00075A06"/>
    <w:rsid w:val="000C40D3"/>
    <w:rsid w:val="000D4309"/>
    <w:rsid w:val="001070FE"/>
    <w:rsid w:val="00130CB0"/>
    <w:rsid w:val="0014033C"/>
    <w:rsid w:val="00155D42"/>
    <w:rsid w:val="00157972"/>
    <w:rsid w:val="001660D3"/>
    <w:rsid w:val="00172A27"/>
    <w:rsid w:val="00186D69"/>
    <w:rsid w:val="001D7ECD"/>
    <w:rsid w:val="00206DF1"/>
    <w:rsid w:val="0021794D"/>
    <w:rsid w:val="00223F55"/>
    <w:rsid w:val="002871DB"/>
    <w:rsid w:val="0029432B"/>
    <w:rsid w:val="002B4F18"/>
    <w:rsid w:val="00346998"/>
    <w:rsid w:val="00356A78"/>
    <w:rsid w:val="00372C35"/>
    <w:rsid w:val="0037635B"/>
    <w:rsid w:val="003766C7"/>
    <w:rsid w:val="003A15EF"/>
    <w:rsid w:val="003A6206"/>
    <w:rsid w:val="003C1E41"/>
    <w:rsid w:val="003D0E90"/>
    <w:rsid w:val="003D1684"/>
    <w:rsid w:val="003E4F91"/>
    <w:rsid w:val="00400FED"/>
    <w:rsid w:val="00416FDE"/>
    <w:rsid w:val="0042253C"/>
    <w:rsid w:val="004229A9"/>
    <w:rsid w:val="0043397B"/>
    <w:rsid w:val="00452929"/>
    <w:rsid w:val="00470C72"/>
    <w:rsid w:val="004712A4"/>
    <w:rsid w:val="00477A1E"/>
    <w:rsid w:val="00484DF6"/>
    <w:rsid w:val="00497767"/>
    <w:rsid w:val="004D7615"/>
    <w:rsid w:val="004F06F2"/>
    <w:rsid w:val="004F7D68"/>
    <w:rsid w:val="00515720"/>
    <w:rsid w:val="0052773E"/>
    <w:rsid w:val="00577AD2"/>
    <w:rsid w:val="005A75C5"/>
    <w:rsid w:val="005B0277"/>
    <w:rsid w:val="005F390C"/>
    <w:rsid w:val="005F66F3"/>
    <w:rsid w:val="00615950"/>
    <w:rsid w:val="00633C47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0F17"/>
    <w:rsid w:val="006E2428"/>
    <w:rsid w:val="0071599F"/>
    <w:rsid w:val="00724C8F"/>
    <w:rsid w:val="00742B4C"/>
    <w:rsid w:val="00776412"/>
    <w:rsid w:val="007777CE"/>
    <w:rsid w:val="00790290"/>
    <w:rsid w:val="007C087D"/>
    <w:rsid w:val="007C1F89"/>
    <w:rsid w:val="007C3E44"/>
    <w:rsid w:val="00825094"/>
    <w:rsid w:val="008500E7"/>
    <w:rsid w:val="0086319B"/>
    <w:rsid w:val="00871030"/>
    <w:rsid w:val="00883915"/>
    <w:rsid w:val="00886FAA"/>
    <w:rsid w:val="008A568A"/>
    <w:rsid w:val="008B2FB8"/>
    <w:rsid w:val="008B59D4"/>
    <w:rsid w:val="008C24A3"/>
    <w:rsid w:val="008D652E"/>
    <w:rsid w:val="008E28E3"/>
    <w:rsid w:val="00910079"/>
    <w:rsid w:val="00916CE8"/>
    <w:rsid w:val="00925CCD"/>
    <w:rsid w:val="00926641"/>
    <w:rsid w:val="00930BBA"/>
    <w:rsid w:val="00936E57"/>
    <w:rsid w:val="009441A5"/>
    <w:rsid w:val="009528FC"/>
    <w:rsid w:val="00964F6C"/>
    <w:rsid w:val="009A14C4"/>
    <w:rsid w:val="009A2F81"/>
    <w:rsid w:val="009A73F7"/>
    <w:rsid w:val="00A30EDE"/>
    <w:rsid w:val="00A5541F"/>
    <w:rsid w:val="00A55EA9"/>
    <w:rsid w:val="00A67123"/>
    <w:rsid w:val="00A74A96"/>
    <w:rsid w:val="00A82D6E"/>
    <w:rsid w:val="00AC645F"/>
    <w:rsid w:val="00AF45E4"/>
    <w:rsid w:val="00B439B8"/>
    <w:rsid w:val="00B6595A"/>
    <w:rsid w:val="00B92D61"/>
    <w:rsid w:val="00B956C2"/>
    <w:rsid w:val="00BB0AD3"/>
    <w:rsid w:val="00C02317"/>
    <w:rsid w:val="00C023D1"/>
    <w:rsid w:val="00C1200E"/>
    <w:rsid w:val="00C45DC5"/>
    <w:rsid w:val="00C5056D"/>
    <w:rsid w:val="00C50687"/>
    <w:rsid w:val="00C521A8"/>
    <w:rsid w:val="00C73396"/>
    <w:rsid w:val="00C84CF0"/>
    <w:rsid w:val="00C927D1"/>
    <w:rsid w:val="00C93B11"/>
    <w:rsid w:val="00D1520B"/>
    <w:rsid w:val="00D359FD"/>
    <w:rsid w:val="00D51FEC"/>
    <w:rsid w:val="00D62179"/>
    <w:rsid w:val="00D84C33"/>
    <w:rsid w:val="00DA164F"/>
    <w:rsid w:val="00DA1FB0"/>
    <w:rsid w:val="00DF1022"/>
    <w:rsid w:val="00DF24F5"/>
    <w:rsid w:val="00E22EFC"/>
    <w:rsid w:val="00E24618"/>
    <w:rsid w:val="00E33EC7"/>
    <w:rsid w:val="00E3486E"/>
    <w:rsid w:val="00E50ED7"/>
    <w:rsid w:val="00E52C6D"/>
    <w:rsid w:val="00E57C08"/>
    <w:rsid w:val="00E7767B"/>
    <w:rsid w:val="00E8054F"/>
    <w:rsid w:val="00E82E6C"/>
    <w:rsid w:val="00EC320D"/>
    <w:rsid w:val="00ED6D6D"/>
    <w:rsid w:val="00ED7E63"/>
    <w:rsid w:val="00EE19F5"/>
    <w:rsid w:val="00F33CA6"/>
    <w:rsid w:val="00F57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FED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400FED"/>
    <w:pPr>
      <w:ind w:firstLineChars="200" w:firstLine="420"/>
    </w:pPr>
  </w:style>
  <w:style w:type="paragraph" w:styleId="a3">
    <w:name w:val="footer"/>
    <w:basedOn w:val="a"/>
    <w:rsid w:val="00400FE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400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rsid w:val="00C733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372C3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E22EFC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724C8F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rsid w:val="00BB0AD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1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6712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20389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529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3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3938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9988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***lhy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4A3EB9C-C0AD-4EAF-9702-48C7AC119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2093</TotalTime>
  <Pages>3</Pages>
  <Words>89</Words>
  <Characters>510</Characters>
  <Application>Microsoft Office Word</Application>
  <DocSecurity>0</DocSecurity>
  <PresentationFormat/>
  <Lines>4</Lines>
  <Paragraphs>1</Paragraphs>
  <Slides>0</Slides>
  <Notes>0</Notes>
  <HiddenSlides>0</HiddenSlides>
  <MMClips>0</MMClips>
  <ScaleCrop>true</ScaleCrop>
  <Manager/>
  <Company/>
  <LinksUpToDate>false</LinksUpToDate>
  <CharactersWithSpaces>598</CharactersWithSpaces>
  <SharedDoc>false</SharedDoc>
  <HLinks>
    <vt:vector size="18" baseType="variant">
      <vt:variant>
        <vt:i4>916511224</vt:i4>
      </vt:variant>
      <vt:variant>
        <vt:i4>2052</vt:i4>
      </vt:variant>
      <vt:variant>
        <vt:i4>1025</vt:i4>
      </vt:variant>
      <vt:variant>
        <vt:i4>1</vt:i4>
      </vt:variant>
      <vt:variant>
        <vt:lpwstr>头像背景</vt:lpwstr>
      </vt:variant>
      <vt:variant>
        <vt:lpwstr/>
      </vt:variant>
      <vt:variant>
        <vt:i4>2059305714</vt:i4>
      </vt:variant>
      <vt:variant>
        <vt:i4>-1</vt:i4>
      </vt:variant>
      <vt:variant>
        <vt:i4>2050</vt:i4>
      </vt:variant>
      <vt:variant>
        <vt:i4>1</vt:i4>
      </vt:variant>
      <vt:variant>
        <vt:lpwstr>浅色方格背景矢量素材</vt:lpwstr>
      </vt:variant>
      <vt:variant>
        <vt:lpwstr/>
      </vt:variant>
      <vt:variant>
        <vt:i4>327688</vt:i4>
      </vt:variant>
      <vt:variant>
        <vt:i4>-1</vt:i4>
      </vt:variant>
      <vt:variant>
        <vt:i4>1031</vt:i4>
      </vt:variant>
      <vt:variant>
        <vt:i4>1</vt:i4>
      </vt:variant>
      <vt:variant>
        <vt:lpwstr>51b13c1f8aea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彭婧的 iPhone</dc:creator>
  <cp:keywords/>
  <dc:description/>
  <cp:lastModifiedBy>风轻无痕</cp:lastModifiedBy>
  <cp:revision>7</cp:revision>
  <cp:lastPrinted>2018-08-24T03:38:00Z</cp:lastPrinted>
  <dcterms:created xsi:type="dcterms:W3CDTF">2015-10-23T09:49:00Z</dcterms:created>
  <dcterms:modified xsi:type="dcterms:W3CDTF">2019-01-23T10:11:00Z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2052-9.1.0.4557</vt:lpwstr>
  </property>
</Properties>
</file>