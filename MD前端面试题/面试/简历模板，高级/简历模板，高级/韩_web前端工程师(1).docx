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747769856" behindDoc="1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183515</wp:posOffset>
                </wp:positionV>
                <wp:extent cx="7343140" cy="1126490"/>
                <wp:effectExtent l="0" t="0" r="22860" b="16510"/>
                <wp:wrapNone/>
                <wp:docPr id="87" name="简历-个人信息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3140" cy="1126490"/>
                          <a:chOff x="4442" y="626"/>
                          <a:chExt cx="11564" cy="1774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4442" y="626"/>
                            <a:ext cx="11564" cy="1774"/>
                            <a:chOff x="3988" y="17747"/>
                            <a:chExt cx="11564" cy="1774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5503" y="17747"/>
                              <a:ext cx="10049" cy="17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47" name="组合 47"/>
                          <wpg:cNvGrpSpPr/>
                          <wpg:grpSpPr>
                            <a:xfrm>
                              <a:off x="3988" y="17751"/>
                              <a:ext cx="2144" cy="1770"/>
                              <a:chOff x="4048" y="17751"/>
                              <a:chExt cx="2144" cy="1770"/>
                            </a:xfrm>
                          </wpg:grpSpPr>
                          <wps:wsp>
                            <wps:cNvPr id="45" name="六边形 45"/>
                            <wps:cNvSpPr/>
                            <wps:spPr>
                              <a:xfrm>
                                <a:off x="4048" y="17751"/>
                                <a:ext cx="2145" cy="177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B526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6" name="求职意向"/>
                            <wps:cNvSpPr txBox="1"/>
                            <wps:spPr>
                              <a:xfrm>
                                <a:off x="4307" y="18272"/>
                                <a:ext cx="1626" cy="7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580" w:lineRule="exact"/>
                                    <w:ind w:left="0" w:leftChars="0" w:right="0" w:rightChars="0" w:firstLine="0" w:firstLineChars="0"/>
                                    <w:jc w:val="distribute"/>
                                    <w:textAlignment w:val="auto"/>
                                    <w:outlineLvl w:val="9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50"/>
                                      <w:szCs w:val="50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50"/>
                                      <w:szCs w:val="50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简历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83" name="姓名"/>
                        <wps:cNvSpPr txBox="1"/>
                        <wps:spPr>
                          <a:xfrm>
                            <a:off x="6822" y="1113"/>
                            <a:ext cx="1955" cy="7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8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44"/>
                                  <w:szCs w:val="52"/>
                                  <w:lang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44"/>
                                  <w:szCs w:val="52"/>
                                  <w:lang w:eastAsia="zh-CN"/>
                                </w:rPr>
                                <w:t>韩春厚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简历-个人信息" o:spid="_x0000_s1026" o:spt="203" style="position:absolute;left:0pt;margin-left:12.65pt;margin-top:14.45pt;height:88.7pt;width:578.2pt;z-index:-2050513920;mso-width-relative:page;mso-height-relative:page;" coordorigin="4442,626" coordsize="11564,1774" o:gfxdata="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">
                <o:lock v:ext="edit" aspectratio="f"/>
                <v:group id="_x0000_s1026" o:spid="_x0000_s1026" o:spt="203" style="position:absolute;left:4442;top:626;height:1774;width:11564;" coordorigin="3988,17747" coordsize="11564,1774" o:gfxdata="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LKI1OvgAAANsAAAAPAAAAAAAAAAEA&#10;IAAAADgAAABkcnMvZG93bnJldi54bWxQSwECFAAUAAAACACHTuJAMy8FnjsAAAA5AAAAFQAAAAAA&#10;AAABACAAAAAjAQAAZHJzL2dyb3Vwc2hhcGV4bWwueG1sUEsFBgAAAAAGAAYAYAEAAOADAAAAAA==&#10;">
                  <o:lock v:ext="edit" aspectratio="f"/>
                  <v:rect id="_x0000_s1026" o:spid="_x0000_s1026" o:spt="1" style="position:absolute;left:5503;top:17747;height:1755;width:10049;v-text-anchor:middle;" fillcolor="#F2F2F2 [3052]" filled="t" stroked="f" coordsize="21600,21600" o:gfxdata="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J1sii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3988;top:17751;height:1770;width:2144;" coordorigin="4048,17751" coordsize="2144,1770" o:gfxdata="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blQmfL8AAADbAAAADwAAAAAAAAAB&#10;ACAAAAA4AAAAZHJzL2Rvd25yZXYueG1sUEsBAhQAFAAAAAgAh07iQDMvBZ47AAAAOQAAABUAAAAA&#10;AAAAAQAgAAAAJAEAAGRycy9ncm91cHNoYXBleG1sLnhtbFBLBQYAAAAABgAGAGABAADhAwAAAAA=&#10;">
                    <o:lock v:ext="edit" aspectratio="f"/>
                    <v:shape id="_x0000_s1026" o:spid="_x0000_s1026" o:spt="9" type="#_x0000_t9" style="position:absolute;left:4048;top:17751;height:1770;width:2145;v-text-anchor:middle;" fillcolor="#1B526D" filled="t" stroked="f" coordsize="21600,21600" o:gfxdata="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QWFNL0AAADbAAAADwAAAAAAAAABACAAAAA4AAAAZHJzL2Rvd25yZXYu&#10;eG1sUEsBAhQAFAAAAAgAh07iQDMvBZ47AAAAOQAAABAAAAAAAAAAAQAgAAAAIgEAAGRycy9zaGFw&#10;ZXhtbC54bWxQSwUGAAAAAAYABgBbAQAAzAMAAAAA&#10;" adj="4456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求职意向" o:spid="_x0000_s1026" o:spt="202" type="#_x0000_t202" style="position:absolute;left:4307;top:18272;height:727;width:1626;" filled="f" stroked="f" coordsize="21600,21600" o:gfxdata="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4MltyvwAAANsAAAAPAAAAAAAAAAEAIAAAADgAAABkcnMvZG93bnJl&#10;di54bWxQSwECFAAUAAAACACHTuJAMy8FnjsAAAA5AAAAEAAAAAAAAAABACAAAAAkAQAAZHJzL3No&#10;YXBleG1sLnhtbFBLBQYAAAAABgAGAFsBAADO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v:textbox>
                    </v:shape>
                  </v:group>
                </v:group>
                <v:shape id="姓名" o:spid="_x0000_s1026" o:spt="202" type="#_x0000_t202" style="position:absolute;left:6822;top:1113;height:731;width:1955;" filled="f" stroked="f" coordsize="21600,21600" o:gfxdata="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T/EJw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8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B526D"/>
                            <w:sz w:val="44"/>
                            <w:szCs w:val="52"/>
                            <w:lang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B526D"/>
                            <w:sz w:val="44"/>
                            <w:szCs w:val="52"/>
                            <w:lang w:eastAsia="zh-CN"/>
                          </w:rPr>
                          <w:t>韩春厚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  <w:sectPr>
          <w:pgSz w:w="11906" w:h="16838"/>
          <w:pgMar w:top="0" w:right="0" w:bottom="0" w:left="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bookmarkStart w:id="0" w:name="_GoBack"/>
      <w:r>
        <w:rPr>
          <w:rFonts w:hint="eastAsia"/>
          <w:lang w:val="en-US" w:eastAsia="zh-CN"/>
        </w:rPr>
        <w:drawing>
          <wp:anchor distT="0" distB="0" distL="114300" distR="114300" simplePos="0" relativeHeight="2929453056" behindDoc="0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7250430</wp:posOffset>
            </wp:positionV>
            <wp:extent cx="279400" cy="279400"/>
            <wp:effectExtent l="0" t="0" r="0" b="0"/>
            <wp:wrapNone/>
            <wp:docPr id="39" name="图片 39" descr="4523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452396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929452032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3103245</wp:posOffset>
            </wp:positionV>
            <wp:extent cx="336550" cy="336550"/>
            <wp:effectExtent l="0" t="0" r="19050" b="19685"/>
            <wp:wrapNone/>
            <wp:docPr id="38" name="图片 38" descr="4523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45239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929451008" behindDoc="0" locked="0" layoutInCell="1" allowOverlap="1">
            <wp:simplePos x="0" y="0"/>
            <wp:positionH relativeFrom="column">
              <wp:posOffset>446405</wp:posOffset>
            </wp:positionH>
            <wp:positionV relativeFrom="paragraph">
              <wp:posOffset>1330960</wp:posOffset>
            </wp:positionV>
            <wp:extent cx="284480" cy="284480"/>
            <wp:effectExtent l="0" t="0" r="20320" b="20320"/>
            <wp:wrapNone/>
            <wp:docPr id="36" name="图片 36" descr="4523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452397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47777024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1289685</wp:posOffset>
                </wp:positionV>
                <wp:extent cx="7178040" cy="6621145"/>
                <wp:effectExtent l="0" t="0" r="10160" b="0"/>
                <wp:wrapNone/>
                <wp:docPr id="144" name="求职意向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8040" cy="6621145"/>
                          <a:chOff x="1672" y="2915"/>
                          <a:chExt cx="11304" cy="10427"/>
                        </a:xfrm>
                      </wpg:grpSpPr>
                      <wpg:grpSp>
                        <wpg:cNvPr id="145" name="组合 131"/>
                        <wpg:cNvGrpSpPr/>
                        <wpg:grpSpPr>
                          <a:xfrm>
                            <a:off x="1672" y="2915"/>
                            <a:ext cx="11304" cy="10427"/>
                            <a:chOff x="614" y="4475"/>
                            <a:chExt cx="11304" cy="10427"/>
                          </a:xfrm>
                        </wpg:grpSpPr>
                        <wpg:grpSp>
                          <wpg:cNvPr id="146" name="组合 51"/>
                          <wpg:cNvGrpSpPr/>
                          <wpg:grpSpPr>
                            <a:xfrm rot="0">
                              <a:off x="614" y="4475"/>
                              <a:ext cx="11304" cy="594"/>
                              <a:chOff x="3988" y="17741"/>
                              <a:chExt cx="11304" cy="594"/>
                            </a:xfrm>
                          </wpg:grpSpPr>
                          <wps:wsp>
                            <wps:cNvPr id="147" name="矩形 50"/>
                            <wps:cNvSpPr/>
                            <wps:spPr>
                              <a:xfrm>
                                <a:off x="4549" y="17751"/>
                                <a:ext cx="10743" cy="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9" name="六边形 45"/>
                            <wps:cNvSpPr/>
                            <wps:spPr>
                              <a:xfrm>
                                <a:off x="3988" y="17741"/>
                                <a:ext cx="706" cy="583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B526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51" name="文本框 4"/>
                          <wps:cNvSpPr txBox="1"/>
                          <wps:spPr>
                            <a:xfrm>
                              <a:off x="1380" y="4539"/>
                              <a:ext cx="2913" cy="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24"/>
                                    <w:szCs w:val="24"/>
                                    <w:lang w:eastAsia="zh-CN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0" name="文本框 4"/>
                          <wps:cNvSpPr txBox="1"/>
                          <wps:spPr>
                            <a:xfrm>
                              <a:off x="1380" y="14435"/>
                              <a:ext cx="2913" cy="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52" name="文本框 4"/>
                        <wps:cNvSpPr txBox="1"/>
                        <wps:spPr>
                          <a:xfrm>
                            <a:off x="2423" y="3636"/>
                            <a:ext cx="10193" cy="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工作性质：全职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期望职位：Web 前端开发工程师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期望薪资：面议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工作地点：北京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上岗时间：一周以内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求职意向" o:spid="_x0000_s1026" o:spt="203" style="position:absolute;left:0pt;margin-left:28.45pt;margin-top:101.55pt;height:521.35pt;width:565.2pt;z-index:-1547190272;mso-width-relative:page;mso-height-relative:page;" coordorigin="1672,2915" coordsize="11304,10427" o:gfxdata="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">
                <o:lock v:ext="edit" aspectratio="f"/>
                <v:group id="组合 131" o:spid="_x0000_s1026" o:spt="203" style="position:absolute;left:1672;top:2915;height:10427;width:11304;" coordorigin="614,4475" coordsize="11304,10427" o:gfxdata="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AuHh4m9AAAA3AAAAA8AAAAAAAAAAQAg&#10;AAAAOAAAAGRycy9kb3ducmV2LnhtbFBLAQIUABQAAAAIAIdO4kAzLwWeOwAAADkAAAAVAAAAAAAA&#10;AAEAIAAAACIBAABkcnMvZ3JvdXBzaGFwZXhtbC54bWxQSwUGAAAAAAYABgBgAQAA3wMAAAAA&#10;">
                  <o:lock v:ext="edit" aspectratio="f"/>
                  <v:group id="组合 51" o:spid="_x0000_s1026" o:spt="203" style="position:absolute;left:614;top:4475;height:594;width:11304;" coordorigin="3988,17741" coordsize="11304,594" o:gfxdata="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tVGf69AAAA3AAAAA8AAAAAAAAAAQAg&#10;AAAAOAAAAGRycy9kb3ducmV2LnhtbFBLAQIUABQAAAAIAIdO4kAzLwWeOwAAADkAAAAVAAAAAAAA&#10;AAEAIAAAACIBAABkcnMvZ3JvdXBzaGFwZXhtbC54bWxQSwUGAAAAAAYABgBgAQAA3wMAAAAA&#10;">
                    <o:lock v:ext="edit" aspectratio="f"/>
                    <v:rect id="矩形 50" o:spid="_x0000_s1026" o:spt="1" style="position:absolute;left:4549;top:17751;height:584;width:10743;v-text-anchor:middle;" fillcolor="#F2F2F2 [3052]" filled="t" stroked="f" coordsize="21600,21600" o:gfxdata="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Gf++r0AAADcAAAADwAAAAAAAAABACAAAAA4AAAAZHJzL2Rvd25yZXYu&#10;eG1sUEsBAhQAFAAAAAgAh07iQDMvBZ47AAAAOQAAABAAAAAAAAAAAQAgAAAAIgEAAGRycy9zaGFw&#10;ZXhtbC54bWxQSwUGAAAAAAYABgBbAQAAz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六边形 45" o:spid="_x0000_s1026" o:spt="9" type="#_x0000_t9" style="position:absolute;left:3988;top:17741;height:583;width:706;v-text-anchor:middle;" fillcolor="#1B526D" filled="t" stroked="f" coordsize="21600,21600" o:gfxdata="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t1+LmLoAAADcAAAADwAAAAAAAAABACAAAAA4AAAAZHJzL2Rvd25yZXYueG1s&#10;UEsBAhQAFAAAAAgAh07iQDMvBZ47AAAAOQAAABAAAAAAAAAAAQAgAAAAHwEAAGRycy9zaGFwZXht&#10;bC54bWxQSwUGAAAAAAYABgBbAQAAyQMAAAAA&#10;" adj="445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4" o:spid="_x0000_s1026" o:spt="202" type="#_x0000_t202" style="position:absolute;left:1380;top:4539;height:467;width:2913;" filled="f" stroked="f" coordsize="21600,21600" o:gfxdata="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M1hwi7AAAA3AAAAA8AAAAAAAAAAQAgAAAAOAAAAGRycy9kb3ducmV2Lnht&#10;bFBLAQIUABQAAAAIAIdO4kAzLwWeOwAAADkAAAAQAAAAAAAAAAEAIAAAACABAABkcnMvc2hhcGV4&#10;bWwueG1sUEsFBgAAAAAGAAYAWwEAAMo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1B526D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1B526D"/>
                              <w:sz w:val="24"/>
                              <w:szCs w:val="24"/>
                              <w:lang w:eastAsia="zh-CN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文本框 4" o:spid="_x0000_s1026" o:spt="202" type="#_x0000_t202" style="position:absolute;left:1380;top:14435;height:467;width:2913;" filled="f" stroked="f" coordsize="21600,21600" o:gfxdata="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CRFeC7AAAA2wAAAA8AAAAAAAAAAQAgAAAAOAAAAGRycy9kb3ducmV2Lnht&#10;bFBLAQIUABQAAAAIAIdO4kAzLwWeOwAAADkAAAAQAAAAAAAAAAEAIAAAACABAABkcnMvc2hhcGV4&#10;bWwueG1sUEsFBgAAAAAGAAYAWwEAAMo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1B526D"/>
                              <w:sz w:val="24"/>
                              <w:szCs w:val="24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v:group>
                <v:shape id="文本框 4" o:spid="_x0000_s1026" o:spt="202" type="#_x0000_t202" style="position:absolute;left:2423;top:3636;height:2000;width:10193;" filled="f" stroked="f" coordsize="21600,21600" o:gfxdata="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+cZf70AAADc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工作性质：全职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期望职位：Web 前端开发工程师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期望薪资：面议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工作地点：北京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上岗时间：一周以内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47777024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3079115</wp:posOffset>
                </wp:positionV>
                <wp:extent cx="7178040" cy="4076700"/>
                <wp:effectExtent l="0" t="0" r="10160" b="0"/>
                <wp:wrapNone/>
                <wp:docPr id="133" name="专业技能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8040" cy="4076700"/>
                          <a:chOff x="1672" y="2925"/>
                          <a:chExt cx="11304" cy="6686"/>
                        </a:xfrm>
                      </wpg:grpSpPr>
                      <wpg:grpSp>
                        <wpg:cNvPr id="131" name="组合 131"/>
                        <wpg:cNvGrpSpPr/>
                        <wpg:grpSpPr>
                          <a:xfrm>
                            <a:off x="1672" y="2925"/>
                            <a:ext cx="11304" cy="584"/>
                            <a:chOff x="614" y="4485"/>
                            <a:chExt cx="11304" cy="584"/>
                          </a:xfrm>
                        </wpg:grpSpPr>
                        <wpg:grpSp>
                          <wpg:cNvPr id="91" name="组合 51"/>
                          <wpg:cNvGrpSpPr/>
                          <wpg:grpSpPr>
                            <a:xfrm rot="0">
                              <a:off x="614" y="4485"/>
                              <a:ext cx="11304" cy="584"/>
                              <a:chOff x="3988" y="17751"/>
                              <a:chExt cx="11304" cy="584"/>
                            </a:xfrm>
                          </wpg:grpSpPr>
                          <wps:wsp>
                            <wps:cNvPr id="92" name="矩形 50"/>
                            <wps:cNvSpPr/>
                            <wps:spPr>
                              <a:xfrm>
                                <a:off x="4549" y="17751"/>
                                <a:ext cx="10743" cy="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5" name="六边形 45"/>
                            <wps:cNvSpPr/>
                            <wps:spPr>
                              <a:xfrm>
                                <a:off x="3988" y="17751"/>
                                <a:ext cx="706" cy="583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B526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30" name="文本框 4"/>
                          <wps:cNvSpPr txBox="1"/>
                          <wps:spPr>
                            <a:xfrm>
                              <a:off x="1380" y="4539"/>
                              <a:ext cx="4368" cy="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24"/>
                                    <w:szCs w:val="24"/>
                                    <w:lang w:eastAsia="zh-CN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32" name="文本框 4"/>
                        <wps:cNvSpPr txBox="1"/>
                        <wps:spPr>
                          <a:xfrm>
                            <a:off x="2423" y="3636"/>
                            <a:ext cx="10193" cy="5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熟悉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HTML/5、CSS/3、JavaScript 等前端基础技术。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能够熟练使用 Element-UI、AntDesign、Vant 等常用的 UI 组件库。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能够熟练使用 Vue 技术栈（vue、vue-router、vuex等）进行业务的开发。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能够熟练使用 React 技术栈 （react、react-router-dom、redux等）进行业务的开发。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熟练使用 React Native 开发原生 App。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熟练使用 Node（Express/Koa）进行后端业务的开发。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熟悉原生微信小程序的开发，熟悉使用 Taro 框架进行多端小程序的开发。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熟悉 TypeScript 并且在各种项目中大量应使用。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熟悉 webpack、gulp 等前端自动化构建工具，对 webpack 的性能优化有一定的了解。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熟悉 mysql、mongodb 数据库。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熟悉前端的性能优化（环境的优化，项目中的优化方案等等）。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了解 D3、Echarts 等数据可视化技术。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了解服务端渲染 （SSR）。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了解 Electron。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了解 Nginx 环境下项目的部署。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专业技能" o:spid="_x0000_s1026" o:spt="203" style="position:absolute;left:0pt;margin-left:28.45pt;margin-top:242.45pt;height:321pt;width:565.2pt;z-index:-1547190272;mso-width-relative:page;mso-height-relative:page;" coordorigin="1672,2925" coordsize="11304,6686" o:gfxdata="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">
                <o:lock v:ext="edit" aspectratio="f"/>
                <v:group id="_x0000_s1026" o:spid="_x0000_s1026" o:spt="203" style="position:absolute;left:1672;top:2925;height:584;width:11304;" coordorigin="614,4485" coordsize="11304,584" o:gfxdata="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suvL3uwAAANwAAAAPAAAAAAAAAAEAIAAA&#10;ADgAAABkcnMvZG93bnJldi54bWxQSwECFAAUAAAACACHTuJAMy8FnjsAAAA5AAAAFQAAAAAAAAAB&#10;ACAAAAAgAQAAZHJzL2dyb3Vwc2hhcGV4bWwueG1sUEsFBgAAAAAGAAYAYAEAAN0DAAAAAA==&#10;">
                  <o:lock v:ext="edit" aspectratio="f"/>
                  <v:group id="组合 51" o:spid="_x0000_s1026" o:spt="203" style="position:absolute;left:614;top:4485;height:584;width:11304;" coordorigin="3988,17751" coordsize="11304,584" o:gfxdata="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wkTfUvgAAANsAAAAPAAAAAAAAAAEA&#10;IAAAADgAAABkcnMvZG93bnJldi54bWxQSwECFAAUAAAACACHTuJAMy8FnjsAAAA5AAAAFQAAAAAA&#10;AAABACAAAAAjAQAAZHJzL2dyb3Vwc2hhcGV4bWwueG1sUEsFBgAAAAAGAAYAYAEAAOADAAAAAA==&#10;">
                    <o:lock v:ext="edit" aspectratio="f"/>
                    <v:rect id="矩形 50" o:spid="_x0000_s1026" o:spt="1" style="position:absolute;left:4549;top:17751;height:584;width:10743;v-text-anchor:middle;" fillcolor="#F2F2F2 [3052]" filled="t" stroked="f" coordsize="21600,21600" o:gfxdata="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RlIzXsAAAADbAAAADwAAAAAAAAABACAAAAA4AAAAZHJzL2Rvd25y&#10;ZXYueG1sUEsBAhQAFAAAAAgAh07iQDMvBZ47AAAAOQAAABAAAAAAAAAAAQAgAAAAJQEAAGRycy9z&#10;aGFwZXhtbC54bWxQSwUGAAAAAAYABgBbAQAAz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六边形 45" o:spid="_x0000_s1026" o:spt="9" type="#_x0000_t9" style="position:absolute;left:3988;top:17751;height:583;width:706;v-text-anchor:middle;" fillcolor="#1B526D" filled="t" stroked="f" coordsize="21600,21600" o:gfxdata="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T2PjQvAAAANsAAAAPAAAAAAAAAAEAIAAAADgAAABkcnMvZG93bnJldi54&#10;bWxQSwECFAAUAAAACACHTuJAMy8FnjsAAAA5AAAAEAAAAAAAAAABACAAAAAhAQAAZHJzL3NoYXBl&#10;eG1sLnhtbFBLBQYAAAAABgAGAFsBAADLAwAAAAA=&#10;" adj="445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4" o:spid="_x0000_s1026" o:spt="202" type="#_x0000_t202" style="position:absolute;left:1380;top:4539;height:467;width:4368;" filled="f" stroked="f" coordsize="21600,21600" o:gfxdata="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YabHM8AAAADcAAAADwAAAAAAAAABACAAAAA4AAAAZHJzL2Rvd25y&#10;ZXYueG1sUEsBAhQAFAAAAAgAh07iQDMvBZ47AAAAOQAAABAAAAAAAAAAAQAgAAAAJQEAAGRycy9z&#10;aGFwZXhtbC54bWxQSwUGAAAAAAYABgBbAQAAz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1B526D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1B526D"/>
                              <w:sz w:val="24"/>
                              <w:szCs w:val="24"/>
                              <w:lang w:eastAsia="zh-CN"/>
                            </w:rPr>
                            <w:t>专业技能</w:t>
                          </w:r>
                        </w:p>
                      </w:txbxContent>
                    </v:textbox>
                  </v:shape>
                </v:group>
                <v:shape id="文本框 4" o:spid="_x0000_s1026" o:spt="202" type="#_x0000_t202" style="position:absolute;left:2423;top:3636;height:5975;width:10193;" filled="f" stroked="f" coordsize="21600,21600" o:gfxdata="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+OPzfvAAAANw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熟悉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HTML/5、CSS/3、JavaScript 等前端基础技术。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能够熟练使用 Element-UI、AntDesign、Vant 等常用的 UI 组件库。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能够熟练使用 Vue 技术栈（vue、vue-router、vuex等）进行业务的开发。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能够熟练使用 React 技术栈 （react、react-router-dom、redux等）进行业务的开发。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熟练使用 React Native 开发原生 App。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熟练使用 Node（Express/Koa）进行后端业务的开发。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熟悉原生微信小程序的开发，熟悉使用 Taro 框架进行多端小程序的开发。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熟悉 TypeScript 并且在各种项目中大量应使用。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熟悉 webpack、gulp 等前端自动化构建工具，对 webpack 的性能优化有一定的了解。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熟悉 mysql、mongodb 数据库。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熟悉前端的性能优化（环境的优化，项目中的优化方案等等）。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了解 D3、Echarts 等数据可视化技术。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了解服务端渲染 （SSR）。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了解 Electron。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了解 Nginx 环境下项目的部署。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142327808" behindDoc="0" locked="0" layoutInCell="1" allowOverlap="1">
                <wp:simplePos x="0" y="0"/>
                <wp:positionH relativeFrom="column">
                  <wp:posOffset>856615</wp:posOffset>
                </wp:positionH>
                <wp:positionV relativeFrom="paragraph">
                  <wp:posOffset>8973820</wp:posOffset>
                </wp:positionV>
                <wp:extent cx="6472555" cy="1423035"/>
                <wp:effectExtent l="0" t="0" r="0" b="0"/>
                <wp:wrapNone/>
                <wp:docPr id="9" name="工作经验-勺子课堂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555" cy="1423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1"/>
                                <w:szCs w:val="21"/>
                                <w:lang w:eastAsia="zh-CN"/>
                              </w:rPr>
                              <w:t>2016.08~2018.02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1"/>
                                <w:szCs w:val="21"/>
                                <w:lang w:eastAsia="zh-CN"/>
                              </w:rPr>
                              <w:t>北京蓝色地图科技有限公司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1"/>
                                <w:szCs w:val="21"/>
                                <w:lang w:eastAsia="zh-CN"/>
                              </w:rPr>
                              <w:t>职位：前端开发工程师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参与负责公司 PC 端和PC端后台管理系统的技术选型以及代码的重构。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参与负责移动端的技术选型和部分新模块的开发。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负责后期项目的性能优化以及部署工作。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工作经验-勺子课堂" o:spid="_x0000_s1026" o:spt="202" type="#_x0000_t202" style="position:absolute;left:0pt;margin-left:67.45pt;margin-top:706.6pt;height:112.05pt;width:509.65pt;z-index:-152639488;mso-width-relative:page;mso-height-relative:page;" filled="f" stroked="f" coordsize="21600,21600" o:gfxdata="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PXNYk3AAAAA4B&#10;AAAPAAAAAAAAAAEAIAAAADgAAABkcnMvZG93bnJldi54bWxQSwECFAAUAAAACACHTuJAhCPj/joC&#10;AAAnBAAADgAAAAAAAAABACAAAABB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1"/>
                          <w:szCs w:val="21"/>
                          <w:lang w:eastAsia="zh-CN"/>
                        </w:rPr>
                        <w:t>2016.08~2018.02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1"/>
                          <w:szCs w:val="21"/>
                          <w:lang w:eastAsia="zh-CN"/>
                        </w:rPr>
                        <w:t>北京蓝色地图科技有限公司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1"/>
                          <w:szCs w:val="21"/>
                          <w:lang w:eastAsia="zh-CN"/>
                        </w:rPr>
                        <w:t>职位：前端开发工程师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参与负责公司 PC 端和PC端后台管理系统的技术选型以及代码的重构。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参与负责移动端的技术选型和部分新模块的开发。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负责后期项目的性能优化以及部署工作。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47777024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7221855</wp:posOffset>
                </wp:positionV>
                <wp:extent cx="7178040" cy="3132455"/>
                <wp:effectExtent l="0" t="0" r="10160" b="0"/>
                <wp:wrapNone/>
                <wp:docPr id="153" name="工作经验-总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8040" cy="3132687"/>
                          <a:chOff x="1672" y="2925"/>
                          <a:chExt cx="11304" cy="5228"/>
                        </a:xfrm>
                      </wpg:grpSpPr>
                      <wpg:grpSp>
                        <wpg:cNvPr id="154" name="组合 131"/>
                        <wpg:cNvGrpSpPr/>
                        <wpg:grpSpPr>
                          <a:xfrm>
                            <a:off x="1672" y="2925"/>
                            <a:ext cx="11304" cy="584"/>
                            <a:chOff x="614" y="4485"/>
                            <a:chExt cx="11304" cy="584"/>
                          </a:xfrm>
                        </wpg:grpSpPr>
                        <wpg:grpSp>
                          <wpg:cNvPr id="155" name="组合 51"/>
                          <wpg:cNvGrpSpPr/>
                          <wpg:grpSpPr>
                            <a:xfrm rot="0">
                              <a:off x="614" y="4485"/>
                              <a:ext cx="11304" cy="584"/>
                              <a:chOff x="3988" y="17751"/>
                              <a:chExt cx="11304" cy="584"/>
                            </a:xfrm>
                          </wpg:grpSpPr>
                          <wps:wsp>
                            <wps:cNvPr id="156" name="矩形 50"/>
                            <wps:cNvSpPr/>
                            <wps:spPr>
                              <a:xfrm>
                                <a:off x="4549" y="17751"/>
                                <a:ext cx="10743" cy="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8" name="六边形 45"/>
                            <wps:cNvSpPr/>
                            <wps:spPr>
                              <a:xfrm>
                                <a:off x="3988" y="17751"/>
                                <a:ext cx="706" cy="583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B526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61" name="文本框 4"/>
                          <wps:cNvSpPr txBox="1"/>
                          <wps:spPr>
                            <a:xfrm>
                              <a:off x="1380" y="4539"/>
                              <a:ext cx="3982" cy="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24"/>
                                    <w:szCs w:val="24"/>
                                    <w:lang w:eastAsia="zh-CN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2" name="文本框 4"/>
                        <wps:cNvSpPr txBox="1"/>
                        <wps:spPr>
                          <a:xfrm>
                            <a:off x="2423" y="3636"/>
                            <a:ext cx="10193" cy="4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eastAsia="zh-CN"/>
                                </w:rPr>
                                <w:t>2018.02~至今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eastAsia="zh-CN"/>
                                </w:rPr>
                                <w:t>国美在线电子商务有限公司（北京）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eastAsia="zh-CN"/>
                                </w:rPr>
                                <w:t>职位：高级 web 前端开发工程师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4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参与负责对国美家后台管理系统的更新和迭代。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4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参与负责国美超市 Web App 部分模块的开发工作。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4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参与对产品进行性能分析和优化工作，主要是对加载和渲染的速度进行优化。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4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和设计部 UI、后端人员紧密协作，快速制作页面以及和后端定制接口、前后端的联调测试等等。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工作经验-总" o:spid="_x0000_s1026" o:spt="203" style="position:absolute;left:0pt;margin-left:28.45pt;margin-top:568.65pt;height:246.65pt;width:565.2pt;z-index:-1547190272;mso-width-relative:page;mso-height-relative:page;" coordorigin="1672,2925" coordsize="11304,5228" o:gfxdata="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FgAAAGRycy9QSwECFAAUAAAACACHTuJAls5s89sAAAANAQAADwAAAAAAAAABACAA&#10;AAA4AAAAZHJzL2Rvd25yZXYueG1sUEsBAhQAFAAAAAgAh07iQB7dwFEuBAAAZBAAAA4AAAAAAAAA&#10;AQAgAAAAQAEAAGRycy9lMm9Eb2MueG1sUEsFBgAAAAAGAAYAWQEAAOAHAAAAAA==&#10;">
                <o:lock v:ext="edit" aspectratio="f"/>
                <v:group id="组合 131" o:spid="_x0000_s1026" o:spt="203" style="position:absolute;left:1672;top:2925;height:584;width:11304;" coordorigin="614,4485" coordsize="11304,584" o:gfxdata="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EStM+9AAAA3AAAAA8AAAAAAAAAAQAg&#10;AAAAOAAAAGRycy9kb3ducmV2LnhtbFBLAQIUABQAAAAIAIdO4kAzLwWeOwAAADkAAAAVAAAAAAAA&#10;AAEAIAAAACIBAABkcnMvZ3JvdXBzaGFwZXhtbC54bWxQSwUGAAAAAAYABgBgAQAA3wMAAAAA&#10;">
                  <o:lock v:ext="edit" aspectratio="f"/>
                  <v:group id="组合 51" o:spid="_x0000_s1026" o:spt="203" style="position:absolute;left:614;top:4485;height:584;width:11304;" coordorigin="3988,17751" coordsize="11304,584" o:gfxdata="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5eEVS9AAAA3AAAAA8AAAAAAAAAAQAg&#10;AAAAOAAAAGRycy9kb3ducmV2LnhtbFBLAQIUABQAAAAIAIdO4kAzLwWeOwAAADkAAAAVAAAAAAAA&#10;AAEAIAAAACIBAABkcnMvZ3JvdXBzaGFwZXhtbC54bWxQSwUGAAAAAAYABgBgAQAA3wMAAAAA&#10;">
                    <o:lock v:ext="edit" aspectratio="f"/>
                    <v:rect id="矩形 50" o:spid="_x0000_s1026" o:spt="1" style="position:absolute;left:4549;top:17751;height:584;width:10743;v-text-anchor:middle;" fillcolor="#F2F2F2 [3052]" filled="t" stroked="f" coordsize="21600,21600" o:gfxdata="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ryzby+AAAA3AAAAA8AAAAAAAAAAQAgAAAAOAAAAGRycy9kb3ducmV2&#10;LnhtbFBLAQIUABQAAAAIAIdO4kAzLwWeOwAAADkAAAAQAAAAAAAAAAEAIAAAACMBAABkcnMvc2hh&#10;cGV4bWwueG1sUEsFBgAAAAAGAAYAWwEAAM0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六边形 45" o:spid="_x0000_s1026" o:spt="9" type="#_x0000_t9" style="position:absolute;left:3988;top:17751;height:583;width:706;v-text-anchor:middle;" fillcolor="#1B526D" filled="t" stroked="f" coordsize="21600,21600" o:gfxdata="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cq43r0AAADcAAAADwAAAAAAAAABACAAAAA4AAAAZHJzL2Rvd25yZXYu&#10;eG1sUEsBAhQAFAAAAAgAh07iQDMvBZ47AAAAOQAAABAAAAAAAAAAAQAgAAAAIgEAAGRycy9zaGFw&#10;ZXhtbC54bWxQSwUGAAAAAAYABgBbAQAAzAMAAAAA&#10;" adj="445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4" o:spid="_x0000_s1026" o:spt="202" type="#_x0000_t202" style="position:absolute;left:1380;top:4539;height:467;width:3982;" filled="f" stroked="f" coordsize="21600,21600" o:gfxdata="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1ZTbW+AAAA3A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1B526D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1B526D"/>
                              <w:sz w:val="24"/>
                              <w:szCs w:val="24"/>
                              <w:lang w:eastAsia="zh-CN"/>
                            </w:rPr>
                            <w:t>工作经验</w:t>
                          </w:r>
                        </w:p>
                      </w:txbxContent>
                    </v:textbox>
                  </v:shape>
                </v:group>
                <v:shape id="文本框 4" o:spid="_x0000_s1026" o:spt="202" type="#_x0000_t202" style="position:absolute;left:2423;top:3636;height:4517;width:10193;" filled="f" stroked="f" coordsize="21600,21600" o:gfxdata="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2L08K+AAAA3A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eastAsia="zh-CN"/>
                          </w:rPr>
                          <w:t>2018.02~至今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eastAsia="zh-CN"/>
                          </w:rPr>
                          <w:tab/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eastAsia="zh-CN"/>
                          </w:rPr>
                          <w:t>国美在线电子商务有限公司（北京）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eastAsia="zh-CN"/>
                          </w:rPr>
                          <w:tab/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eastAsia="zh-CN"/>
                          </w:rPr>
                          <w:t>职位：高级 web 前端开发工程师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4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参与负责对国美家后台管理系统的更新和迭代。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4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参与负责国美超市 Web App 部分模块的开发工作。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4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参与对产品进行性能分析和优化工作，主要是对加载和渲染的速度进行优化。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4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和设计部 UI、后端人员紧密协作，快速制作页面以及和后端定制接口、前后端的联调测试等等。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43480320" behindDoc="0" locked="0" layoutInCell="1" allowOverlap="1">
                <wp:simplePos x="0" y="0"/>
                <wp:positionH relativeFrom="column">
                  <wp:posOffset>4426585</wp:posOffset>
                </wp:positionH>
                <wp:positionV relativeFrom="paragraph">
                  <wp:posOffset>392430</wp:posOffset>
                </wp:positionV>
                <wp:extent cx="2444115" cy="292735"/>
                <wp:effectExtent l="0" t="0" r="0" b="0"/>
                <wp:wrapNone/>
                <wp:docPr id="6" name="手机号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11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-简" w:hAnsi="黑体-简" w:eastAsia="黑体-简" w:cs="黑体-简"/>
                                <w:color w:val="17526E"/>
                              </w:rPr>
                            </w:pPr>
                            <w:r>
                              <w:rPr>
                                <w:rFonts w:hint="default" w:ascii="黑体-简" w:hAnsi="黑体-简" w:eastAsia="黑体-简" w:cs="黑体-简"/>
                                <w:color w:val="17526E"/>
                              </w:rPr>
                              <w:t>手机号码：13691411780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号码" o:spid="_x0000_s1026" o:spt="202" type="#_x0000_t202" style="position:absolute;left:0pt;margin-left:348.55pt;margin-top:30.9pt;height:23.05pt;width:192.45pt;z-index:-1951486976;mso-width-relative:page;mso-height-relative:page;" filled="f" stroked="f" coordsize="21600,21600" o:gfxdata="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JyYnPPXAAAACwEAAA8AAAAAAAAAAQAgAAAAOAAAAGRycy9kb3ducmV2Lnht&#10;bFBLAQIUABQAAAAIAIdO4kD4f2zNVgIAAGsEAAAOAAAAAAAAAAEAIAAAADwBAABkcnMvZTJvRG9j&#10;LnhtbFBLBQYAAAAABgAGAFkBAAAE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-简" w:hAnsi="黑体-简" w:eastAsia="黑体-简" w:cs="黑体-简"/>
                          <w:color w:val="17526E"/>
                        </w:rPr>
                      </w:pPr>
                      <w:r>
                        <w:rPr>
                          <w:rFonts w:hint="default" w:ascii="黑体-简" w:hAnsi="黑体-简" w:eastAsia="黑体-简" w:cs="黑体-简"/>
                          <w:color w:val="17526E"/>
                        </w:rPr>
                        <w:t>手机号码：13691411780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42326784" behindDoc="0" locked="0" layoutInCell="1" allowOverlap="1">
                <wp:simplePos x="0" y="0"/>
                <wp:positionH relativeFrom="column">
                  <wp:posOffset>4426585</wp:posOffset>
                </wp:positionH>
                <wp:positionV relativeFrom="paragraph">
                  <wp:posOffset>118110</wp:posOffset>
                </wp:positionV>
                <wp:extent cx="1660525" cy="292735"/>
                <wp:effectExtent l="0" t="0" r="0" b="0"/>
                <wp:wrapNone/>
                <wp:docPr id="7" name="工作经验-时间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2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-简" w:hAnsi="黑体-简" w:eastAsia="黑体-简" w:cs="黑体-简"/>
                                <w:color w:val="17526E"/>
                              </w:rPr>
                            </w:pPr>
                            <w:r>
                              <w:rPr>
                                <w:rFonts w:hint="default" w:ascii="黑体-简" w:hAnsi="黑体-简" w:eastAsia="黑体-简" w:cs="黑体-简"/>
                                <w:color w:val="17526E"/>
                              </w:rPr>
                              <w:t>工作经验</w:t>
                            </w:r>
                            <w:r>
                              <w:rPr>
                                <w:rFonts w:hint="eastAsia" w:ascii="黑体-简" w:hAnsi="黑体-简" w:eastAsia="黑体-简" w:cs="黑体-简"/>
                                <w:color w:val="17526E"/>
                              </w:rPr>
                              <w:t>：</w:t>
                            </w:r>
                            <w:r>
                              <w:rPr>
                                <w:rFonts w:hint="default" w:ascii="黑体-简" w:hAnsi="黑体-简" w:eastAsia="黑体-简" w:cs="黑体-简"/>
                                <w:color w:val="17526E"/>
                              </w:rPr>
                              <w:t>3年10个月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工作经验-时间" o:spid="_x0000_s1026" o:spt="202" type="#_x0000_t202" style="position:absolute;left:0pt;margin-left:348.55pt;margin-top:9.3pt;height:23.05pt;width:130.75pt;z-index:-152640512;mso-width-relative:page;mso-height-relative:page;" filled="f" stroked="f" coordsize="21600,21600" o:gfxdata="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zud+S1wAAAAkBAAAPAAAAAAAAAAEAIAAAADgAAABkcnMv&#10;ZG93bnJldi54bWxQSwECFAAUAAAACACHTuJA4xtbbGACAAByBAAADgAAAAAAAAABACAAAAA8AQAA&#10;ZHJzL2Uyb0RvYy54bWxQSwUGAAAAAAYABgBZAQAADg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-简" w:hAnsi="黑体-简" w:eastAsia="黑体-简" w:cs="黑体-简"/>
                          <w:color w:val="17526E"/>
                        </w:rPr>
                      </w:pPr>
                      <w:r>
                        <w:rPr>
                          <w:rFonts w:hint="default" w:ascii="黑体-简" w:hAnsi="黑体-简" w:eastAsia="黑体-简" w:cs="黑体-简"/>
                          <w:color w:val="17526E"/>
                        </w:rPr>
                        <w:t>工作经验</w:t>
                      </w:r>
                      <w:r>
                        <w:rPr>
                          <w:rFonts w:hint="eastAsia" w:ascii="黑体-简" w:hAnsi="黑体-简" w:eastAsia="黑体-简" w:cs="黑体-简"/>
                          <w:color w:val="17526E"/>
                        </w:rPr>
                        <w:t>：</w:t>
                      </w:r>
                      <w:r>
                        <w:rPr>
                          <w:rFonts w:hint="default" w:ascii="黑体-简" w:hAnsi="黑体-简" w:eastAsia="黑体-简" w:cs="黑体-简"/>
                          <w:color w:val="17526E"/>
                        </w:rPr>
                        <w:t>3年10个月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0754688" behindDoc="0" locked="0" layoutInCell="1" allowOverlap="1">
                <wp:simplePos x="0" y="0"/>
                <wp:positionH relativeFrom="column">
                  <wp:posOffset>4426585</wp:posOffset>
                </wp:positionH>
                <wp:positionV relativeFrom="paragraph">
                  <wp:posOffset>666750</wp:posOffset>
                </wp:positionV>
                <wp:extent cx="2309495" cy="292735"/>
                <wp:effectExtent l="0" t="0" r="0" b="0"/>
                <wp:wrapNone/>
                <wp:docPr id="8" name="邮箱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49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-简" w:hAnsi="黑体-简" w:eastAsia="黑体-简" w:cs="黑体-简"/>
                                <w:color w:val="17526E"/>
                              </w:rPr>
                            </w:pPr>
                            <w:r>
                              <w:rPr>
                                <w:rFonts w:hint="default" w:ascii="黑体-简" w:hAnsi="黑体-简" w:eastAsia="黑体-简" w:cs="黑体-简"/>
                                <w:color w:val="17526E"/>
                              </w:rPr>
                              <w:t>邮箱地址：xssacr@aliyun.com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邮箱" o:spid="_x0000_s1026" o:spt="202" type="#_x0000_t202" style="position:absolute;left:0pt;margin-left:348.55pt;margin-top:52.5pt;height:23.05pt;width:181.85pt;z-index:-1254212608;mso-width-relative:page;mso-height-relative:page;" filled="f" stroked="f" coordsize="21600,21600" o:gfxdata="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z&#10;tew22AAAAAwBAAAPAAAAAAAAAAEAIAAAADgAAABkcnMvZG93bnJldi54bWxQSwECFAAUAAAACACH&#10;TuJABI7puUcCAABlBAAADgAAAAAAAAABACAAAAA9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-简" w:hAnsi="黑体-简" w:eastAsia="黑体-简" w:cs="黑体-简"/>
                          <w:color w:val="17526E"/>
                        </w:rPr>
                      </w:pPr>
                      <w:r>
                        <w:rPr>
                          <w:rFonts w:hint="default" w:ascii="黑体-简" w:hAnsi="黑体-简" w:eastAsia="黑体-简" w:cs="黑体-简"/>
                          <w:color w:val="17526E"/>
                        </w:rPr>
                        <w:t>邮箱地址：xssacr@aliyun.com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48931584" behindDoc="0" locked="0" layoutInCell="1" allowOverlap="1">
                <wp:simplePos x="0" y="0"/>
                <wp:positionH relativeFrom="column">
                  <wp:posOffset>3065780</wp:posOffset>
                </wp:positionH>
                <wp:positionV relativeFrom="paragraph">
                  <wp:posOffset>392430</wp:posOffset>
                </wp:positionV>
                <wp:extent cx="1372235" cy="292735"/>
                <wp:effectExtent l="0" t="0" r="0" b="0"/>
                <wp:wrapNone/>
                <wp:docPr id="3" name="籍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-简" w:hAnsi="黑体-简" w:eastAsia="黑体-简" w:cs="黑体-简"/>
                                <w:color w:val="17526E"/>
                              </w:rPr>
                            </w:pPr>
                            <w:r>
                              <w:rPr>
                                <w:rFonts w:hint="default" w:ascii="黑体-简" w:hAnsi="黑体-简" w:eastAsia="黑体-简" w:cs="黑体-简"/>
                                <w:color w:val="17526E"/>
                              </w:rPr>
                              <w:t>籍贯</w:t>
                            </w:r>
                            <w:r>
                              <w:rPr>
                                <w:rFonts w:hint="eastAsia" w:ascii="黑体-简" w:hAnsi="黑体-简" w:eastAsia="黑体-简" w:cs="黑体-简"/>
                                <w:color w:val="17526E"/>
                              </w:rPr>
                              <w:t>：</w:t>
                            </w:r>
                            <w:r>
                              <w:rPr>
                                <w:rFonts w:hint="default" w:ascii="黑体-简" w:hAnsi="黑体-简" w:eastAsia="黑体-简" w:cs="黑体-简"/>
                                <w:color w:val="17526E"/>
                              </w:rPr>
                              <w:t>山东-德州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籍贯" o:spid="_x0000_s1026" o:spt="202" type="#_x0000_t202" style="position:absolute;left:0pt;margin-left:241.4pt;margin-top:30.9pt;height:23.05pt;width:108.05pt;z-index:948931584;mso-width-relative:page;mso-height-relative:page;" filled="f" stroked="f" coordsize="21600,21600" o:gfxdata="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coWq6tgAAAAKAQAADwAAAAAAAAABACAAAAA4AAAAZHJzL2Rvd25yZXYueG1sUEsBAhQAFAAAAAgA&#10;h07iQHMcdb1IAgAAZQQAAA4AAAAAAAAAAQAgAAAAPQ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-简" w:hAnsi="黑体-简" w:eastAsia="黑体-简" w:cs="黑体-简"/>
                          <w:color w:val="17526E"/>
                        </w:rPr>
                      </w:pPr>
                      <w:r>
                        <w:rPr>
                          <w:rFonts w:hint="default" w:ascii="黑体-简" w:hAnsi="黑体-简" w:eastAsia="黑体-简" w:cs="黑体-简"/>
                          <w:color w:val="17526E"/>
                        </w:rPr>
                        <w:t>籍贯</w:t>
                      </w:r>
                      <w:r>
                        <w:rPr>
                          <w:rFonts w:hint="eastAsia" w:ascii="黑体-简" w:hAnsi="黑体-简" w:eastAsia="黑体-简" w:cs="黑体-简"/>
                          <w:color w:val="17526E"/>
                        </w:rPr>
                        <w:t>：</w:t>
                      </w:r>
                      <w:r>
                        <w:rPr>
                          <w:rFonts w:hint="default" w:ascii="黑体-简" w:hAnsi="黑体-简" w:eastAsia="黑体-简" w:cs="黑体-简"/>
                          <w:color w:val="17526E"/>
                        </w:rPr>
                        <w:t>山东-德州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7778048" behindDoc="0" locked="0" layoutInCell="1" allowOverlap="1">
                <wp:simplePos x="0" y="0"/>
                <wp:positionH relativeFrom="column">
                  <wp:posOffset>3065780</wp:posOffset>
                </wp:positionH>
                <wp:positionV relativeFrom="paragraph">
                  <wp:posOffset>118110</wp:posOffset>
                </wp:positionV>
                <wp:extent cx="876300" cy="292735"/>
                <wp:effectExtent l="0" t="0" r="0" b="0"/>
                <wp:wrapNone/>
                <wp:docPr id="2" name="性别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17495" y="248920"/>
                          <a:ext cx="8763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-简" w:hAnsi="黑体-简" w:eastAsia="黑体-简" w:cs="黑体-简"/>
                                <w:color w:val="17526E"/>
                              </w:rPr>
                            </w:pPr>
                            <w:r>
                              <w:rPr>
                                <w:rFonts w:hint="eastAsia" w:ascii="黑体-简" w:hAnsi="黑体-简" w:eastAsia="黑体-简" w:cs="黑体-简"/>
                                <w:color w:val="17526E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性别" o:spid="_x0000_s1026" o:spt="202" type="#_x0000_t202" style="position:absolute;left:0pt;margin-left:241.4pt;margin-top:9.3pt;height:23.05pt;width:69pt;z-index:-1547189248;mso-width-relative:page;mso-height-relative:page;" filled="f" stroked="f" coordsize="21600,21600" o:gfxdata="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EeX59PWAAAACQEAAA8AAAAAAAAAAQAgAAAAOAAAAGRycy9kb3ducmV2LnhtbFBLAQIU&#10;ABQAAAAIAIdO4kAvYJIQUQIAAG8EAAAOAAAAAAAAAAEAIAAAADsBAABkcnMvZTJvRG9jLnhtbFBL&#10;BQYAAAAABgAGAFkBAAD+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-简" w:hAnsi="黑体-简" w:eastAsia="黑体-简" w:cs="黑体-简"/>
                          <w:color w:val="17526E"/>
                        </w:rPr>
                      </w:pPr>
                      <w:r>
                        <w:rPr>
                          <w:rFonts w:hint="eastAsia" w:ascii="黑体-简" w:hAnsi="黑体-简" w:eastAsia="黑体-简" w:cs="黑体-简"/>
                          <w:color w:val="17526E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46205952" behindDoc="0" locked="0" layoutInCell="1" allowOverlap="1">
                <wp:simplePos x="0" y="0"/>
                <wp:positionH relativeFrom="column">
                  <wp:posOffset>3065780</wp:posOffset>
                </wp:positionH>
                <wp:positionV relativeFrom="paragraph">
                  <wp:posOffset>666750</wp:posOffset>
                </wp:positionV>
                <wp:extent cx="1136015" cy="292735"/>
                <wp:effectExtent l="0" t="0" r="0" b="0"/>
                <wp:wrapNone/>
                <wp:docPr id="4" name="现住址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1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-简" w:hAnsi="黑体-简" w:eastAsia="黑体-简" w:cs="黑体-简"/>
                                <w:color w:val="17526E"/>
                              </w:rPr>
                            </w:pPr>
                            <w:r>
                              <w:rPr>
                                <w:rFonts w:hint="default" w:ascii="黑体-简" w:hAnsi="黑体-简" w:eastAsia="黑体-简" w:cs="黑体-简"/>
                                <w:color w:val="17526E"/>
                              </w:rPr>
                              <w:t>现住址</w:t>
                            </w:r>
                            <w:r>
                              <w:rPr>
                                <w:rFonts w:hint="eastAsia" w:ascii="黑体-简" w:hAnsi="黑体-简" w:eastAsia="黑体-简" w:cs="黑体-简"/>
                                <w:color w:val="17526E"/>
                              </w:rPr>
                              <w:t>：</w:t>
                            </w:r>
                            <w:r>
                              <w:rPr>
                                <w:rFonts w:hint="default" w:ascii="黑体-简" w:hAnsi="黑体-简" w:eastAsia="黑体-简" w:cs="黑体-简"/>
                                <w:color w:val="17526E"/>
                              </w:rPr>
                              <w:t>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现住址" o:spid="_x0000_s1026" o:spt="202" type="#_x0000_t202" style="position:absolute;left:0pt;margin-left:241.4pt;margin-top:52.5pt;height:23.05pt;width:89.45pt;z-index:1646205952;mso-width-relative:page;mso-height-relative:page;" filled="f" stroked="f" coordsize="21600,21600" o:gfxdata="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BxXdGdgAAAALAQAADwAAAAAAAAABACAAAAA4AAAAZHJzL2Rvd25yZXYueG1sUEsB&#10;AhQAFAAAAAgAh07iQAeRvOFRAgAAaAQAAA4AAAAAAAAAAQAgAAAAPQEAAGRycy9lMm9Eb2MueG1s&#10;UEsFBgAAAAAGAAYAWQEAAAA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-简" w:hAnsi="黑体-简" w:eastAsia="黑体-简" w:cs="黑体-简"/>
                          <w:color w:val="17526E"/>
                        </w:rPr>
                      </w:pPr>
                      <w:r>
                        <w:rPr>
                          <w:rFonts w:hint="default" w:ascii="黑体-简" w:hAnsi="黑体-简" w:eastAsia="黑体-简" w:cs="黑体-简"/>
                          <w:color w:val="17526E"/>
                        </w:rPr>
                        <w:t>现住址</w:t>
                      </w:r>
                      <w:r>
                        <w:rPr>
                          <w:rFonts w:hint="eastAsia" w:ascii="黑体-简" w:hAnsi="黑体-简" w:eastAsia="黑体-简" w:cs="黑体-简"/>
                          <w:color w:val="17526E"/>
                        </w:rPr>
                        <w:t>：</w:t>
                      </w:r>
                      <w:r>
                        <w:rPr>
                          <w:rFonts w:hint="default" w:ascii="黑体-简" w:hAnsi="黑体-简" w:eastAsia="黑体-简" w:cs="黑体-简"/>
                          <w:color w:val="17526E"/>
                        </w:rPr>
                        <w:t>北京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bookmarkEnd w:id="0"/>
    </w:p>
    <w:p>
      <w:pPr>
        <w:rPr>
          <w:rFonts w:hint="eastAsia"/>
          <w:lang w:val="en-US" w:eastAsia="zh-CN"/>
        </w:rPr>
        <w:sectPr>
          <w:pgSz w:w="11906" w:h="16838"/>
          <w:pgMar w:top="0" w:right="0" w:bottom="0" w:left="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4142328832" behindDoc="0" locked="0" layoutInCell="1" allowOverlap="1">
            <wp:simplePos x="0" y="0"/>
            <wp:positionH relativeFrom="column">
              <wp:posOffset>427990</wp:posOffset>
            </wp:positionH>
            <wp:positionV relativeFrom="paragraph">
              <wp:posOffset>77470</wp:posOffset>
            </wp:positionV>
            <wp:extent cx="316230" cy="316230"/>
            <wp:effectExtent l="0" t="0" r="13970" b="13970"/>
            <wp:wrapNone/>
            <wp:docPr id="1" name="图片 1" descr="350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444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929454080" behindDoc="0" locked="0" layoutInCell="1" allowOverlap="1">
            <wp:simplePos x="0" y="0"/>
            <wp:positionH relativeFrom="column">
              <wp:posOffset>436245</wp:posOffset>
            </wp:positionH>
            <wp:positionV relativeFrom="paragraph">
              <wp:posOffset>81280</wp:posOffset>
            </wp:positionV>
            <wp:extent cx="306070" cy="306070"/>
            <wp:effectExtent l="0" t="0" r="24130" b="24130"/>
            <wp:wrapNone/>
            <wp:docPr id="40" name="图片 40" descr="350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350444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929445888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523240</wp:posOffset>
                </wp:positionV>
                <wp:extent cx="6472555" cy="10143490"/>
                <wp:effectExtent l="0" t="0" r="0" b="0"/>
                <wp:wrapNone/>
                <wp:docPr id="24" name="项目经验内容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555" cy="10143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  <w:t>项目一：GOME家后台管理系统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项目描述：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GOME 家后台管理系统是国美内部用于请假、薪资查询、绩效查询、发布会议、提交周报的后台管理系统。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参与负责绩效查询、发布会议、周报等功能模块的研发。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使用 d3 对部分数据进行可视化操作。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进行代码的优化以及性能的优化。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所用技术栈：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React 技术栈（react、react-router-dom、redux、redux-thunk、axios、styled-components、TypeScript等）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  <w:t>项目二：国美超市 WebApp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国美超市是国美商城的一个模块，主营生鲜、美食、美妆、母婴、家居日用品等。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负责首页的页面布局和数据渲染工作。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把公共的模块提取成组件，方便代码的维护和复用。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对模块的代码进行优化，提高渲染效率。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所用技术栈：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Vue 技术栈（vue、vue-router、vuex、axios、vant、TypeScript等）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  <w:t>项目三：国美生活馆-微信小程序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国美生活馆为用户提供生活中常见的商品服务，例如：个人护理，生鲜食品等。主要模块有：优惠券，我的订单，购物车，地址管理等。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负责首页的布局和数据渲染。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负责搜索模块的开发，利用 localStorage 存储用户搜索的历史记录。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负责商品列表和抢购模块公共组件的封装。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技术栈：原生微信小程序 、TypeScript、axios等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  <w:t>项目四：勺子课堂PC端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勺子课堂是餐饮行业的一个线上教育平台，为中国中小型餐饮品牌提供最优质的线上学习课程。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之前的项目使用的是原生开发的，维护起来有点麻烦，代码结构不好，我们组主要是负责对整个项目使用 vue 进行一个重构！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负责整个项目的技术选型和项目整个框架的构建。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对原有也业务进行分析优化，与后端人员配合制定接口。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与UI紧密配合，快速高效的还原设计稿。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新增 阅读分类 模块，主要展示一些连锁店的管理方面文章、包括行业中的一些文章等。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Vue 技术栈（vue、vue-router、vuex、axios、jQuery等）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项目经验内容" o:spid="_x0000_s1026" o:spt="202" type="#_x0000_t202" style="position:absolute;left:0pt;margin-left:72.95pt;margin-top:41.2pt;height:798.7pt;width:509.65pt;z-index:-1365521408;mso-width-relative:page;mso-height-relative:page;" filled="f" stroked="f" coordsize="21600,21600" o:gfxdata="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DeT34bdAAAADAEAAA8AAAAA&#10;AAAAAQAgAAAAOAAAAGRycy9kb3ducmV2LnhtbFBLAQIUABQAAAAIAIdO4kBfmL0/MgIAACIEAAAO&#10;AAAAAAAAAAEAIAAAAEI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  <w:t>项目一：GOME家后台管理系统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项目描述：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GOME 家后台管理系统是国美内部用于请假、薪资查询、绩效查询、发布会议、提交周报的后台管理系统。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参与负责绩效查询、发布会议、周报等功能模块的研发。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使用 d3 对部分数据进行可视化操作。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进行代码的优化以及性能的优化。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所用技术栈：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React 技术栈（react、react-router-dom、redux、redux-thunk、axios、styled-components、TypeScript等）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  <w:t>项目二：国美超市 WebApp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国美超市是国美商城的一个模块，主营生鲜、美食、美妆、母婴、家居日用品等。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负责首页的页面布局和数据渲染工作。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把公共的模块提取成组件，方便代码的维护和复用。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对模块的代码进行优化，提高渲染效率。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所用技术栈：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Vue 技术栈（vue、vue-router、vuex、axios、vant、TypeScript等）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  <w:t>项目三：国美生活馆-微信小程序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国美生活馆为用户提供生活中常见的商品服务，例如：个人护理，生鲜食品等。主要模块有：优惠券，我的订单，购物车，地址管理等。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负责首页的布局和数据渲染。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负责搜索模块的开发，利用 localStorage 存储用户搜索的历史记录。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负责商品列表和抢购模块公共组件的封装。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技术栈：原生微信小程序 、TypeScript、axios等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  <w:t>项目四：勺子课堂PC端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勺子课堂是餐饮行业的一个线上教育平台，为中国中小型餐饮品牌提供最优质的线上学习课程。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之前的项目使用的是原生开发的，维护起来有点麻烦，代码结构不好，我们组主要是负责对整个项目使用 vue 进行一个重构！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负责整个项目的技术选型和项目整个框架的构建。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对原有也业务进行分析优化，与后端人员配合制定接口。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与UI紧密配合，快速高效的还原设计稿。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新增 阅读分类 模块，主要展示一些连锁店的管理方面文章、包括行业中的一些文章等。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技术栈：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Vue 技术栈（vue、vue-router、vuex、axios、jQuery等）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33741568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65405</wp:posOffset>
                </wp:positionV>
                <wp:extent cx="448310" cy="370205"/>
                <wp:effectExtent l="0" t="0" r="8890" b="10795"/>
                <wp:wrapNone/>
                <wp:docPr id="25" name="项目经验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70205"/>
                        </a:xfrm>
                        <a:prstGeom prst="hexagon">
                          <a:avLst/>
                        </a:prstGeom>
                        <a:solidFill>
                          <a:srgbClr val="1B52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项目经验icon" o:spid="_x0000_s1026" o:spt="9" type="#_x0000_t9" style="position:absolute;left:0pt;margin-left:28.45pt;margin-top:5.15pt;height:29.15pt;width:35.3pt;z-index:-961225728;v-text-anchor:middle;mso-width-relative:page;mso-height-relative:page;" fillcolor="#1B526D" filled="t" stroked="f" coordsize="21600,21600" o:gfxdata="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F/dhdjWAAAACAEAAA8AAAAAAAAAAQAgAAAAOAAAAGRycy9k&#10;b3ducmV2LnhtbFBLAQIUABQAAAAIAIdO4kCxsxksYAIAAIgEAAAOAAAAAAAAAAEAIAAAADsBAABk&#10;cnMvZTJvRG9jLnhtbFBLBQYAAAAABgAGAFkBAAANBgAAAAA=&#10;" adj="445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2944896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98425</wp:posOffset>
                </wp:positionV>
                <wp:extent cx="2773680" cy="296545"/>
                <wp:effectExtent l="0" t="0" r="0" b="0"/>
                <wp:wrapNone/>
                <wp:docPr id="27" name="项目经验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4"/>
                                <w:szCs w:val="24"/>
                                <w:lang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项目经验title" o:spid="_x0000_s1026" o:spt="202" type="#_x0000_t202" style="position:absolute;left:0pt;margin-left:66.75pt;margin-top:7.75pt;height:23.35pt;width:218.4pt;z-index:-1365518336;mso-width-relative:page;mso-height-relative:page;" filled="f" stroked="f" coordsize="21600,21600" o:gfxdata="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ChMU6baAAAACQEAAA8AAAAAAAAAAQAgAAAAOAAA&#10;AGRycy9kb3ducmV2LnhtbFBLAQIUABQAAAAIAIdO4kC8wKEvKQIAAB8EAAAOAAAAAAAAAAEAIAAA&#10;AD8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4"/>
                          <w:szCs w:val="24"/>
                          <w:lang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40341248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57785</wp:posOffset>
                </wp:positionV>
                <wp:extent cx="6821805" cy="370840"/>
                <wp:effectExtent l="0" t="0" r="10795" b="10160"/>
                <wp:wrapNone/>
                <wp:docPr id="26" name="项目经验title-b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80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项目经验title-bg" o:spid="_x0000_s1026" o:spt="1" style="position:absolute;left:0pt;margin-left:56.5pt;margin-top:4.55pt;height:29.2pt;width:537.15pt;z-index:140341248;v-text-anchor:middle;mso-width-relative:page;mso-height-relative:page;" fillcolor="#F2F2F2 [3052]" filled="t" stroked="f" coordsize="21600,21600" o:gfxdata="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4jrBL2gAAAAkBAAAP&#10;AAAAAAAAAAEAIAAAADgAAABkcnMvZG93bnJldi54bWxQSwECFAAUAAAACACHTuJAkUoOF3ICAACs&#10;BAAADgAAAAAAAAABACAAAAA/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29456128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3296920</wp:posOffset>
                </wp:positionV>
                <wp:extent cx="6667500" cy="29273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0220" y="3296920"/>
                          <a:ext cx="66675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</w:pP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>2012.09~2016.06</w:t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ab/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ab/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ab/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ab/>
                            </w:r>
                            <w:r>
                              <w:rPr>
                                <w:rFonts w:hint="default" w:ascii="华文黑体" w:hAnsi="华文黑体" w:eastAsia="华文黑体" w:cs="华文黑体"/>
                                <w:color w:val="17526E"/>
                              </w:rPr>
                              <w:t>青岛科技</w:t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>大学</w:t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ab/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ab/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>计算机科学与技术</w:t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ab/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ab/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ab/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>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6pt;margin-top:259.6pt;height:23.05pt;width:525pt;z-index:-1365511168;mso-width-relative:page;mso-height-relative:page;" filled="f" stroked="f" coordsize="21600,21600" o:gfxdata="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Nqy4CbbAAAACwEAAA8AAAAAAAAAAQAgAAAAOAAA&#10;AGRycy9kb3ducmV2LnhtbFBLAQIUABQAAAAIAIdO4kDXNvD8KAIAACUEAAAOAAAAAAAAAAEAIAAA&#10;AEA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</w:pP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>2012.09~2016.06</w:t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ab/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ab/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ab/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ab/>
                      </w:r>
                      <w:r>
                        <w:rPr>
                          <w:rFonts w:hint="default" w:ascii="华文黑体" w:hAnsi="华文黑体" w:eastAsia="华文黑体" w:cs="华文黑体"/>
                          <w:color w:val="17526E"/>
                        </w:rPr>
                        <w:t>青岛科技</w:t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>大学</w:t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ab/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ab/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>计算机科学与技术</w:t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ab/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ab/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ab/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2929455104" behindDoc="0" locked="0" layoutInCell="1" allowOverlap="1">
            <wp:simplePos x="0" y="0"/>
            <wp:positionH relativeFrom="column">
              <wp:posOffset>431165</wp:posOffset>
            </wp:positionH>
            <wp:positionV relativeFrom="paragraph">
              <wp:posOffset>2884170</wp:posOffset>
            </wp:positionV>
            <wp:extent cx="308610" cy="308610"/>
            <wp:effectExtent l="0" t="0" r="21590" b="21590"/>
            <wp:wrapNone/>
            <wp:docPr id="41" name="图片 41" descr="452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452396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929449984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2861945</wp:posOffset>
                </wp:positionV>
                <wp:extent cx="6821805" cy="370840"/>
                <wp:effectExtent l="0" t="0" r="10795" b="10160"/>
                <wp:wrapNone/>
                <wp:docPr id="31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80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26" o:spt="1" style="position:absolute;left:0pt;margin-left:56.5pt;margin-top:225.35pt;height:29.2pt;width:537.15pt;z-index:-1365517312;v-text-anchor:middle;mso-width-relative:page;mso-height-relative:page;" fillcolor="#F2F2F2 [3052]" filled="t" stroked="f" coordsize="21600,21600" o:gfxdata="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Ecr8STcAAAADAEAAA8AAAAAAAAAAQAgAAAAOAAA&#10;AGRycy9kb3ducmV2LnhtbFBLAQIUABQAAAAIAIdO4kBdYfERYAIAAKEEAAAOAAAAAAAAAAEAIAAA&#10;AEE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29449984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2855595</wp:posOffset>
                </wp:positionV>
                <wp:extent cx="448310" cy="370205"/>
                <wp:effectExtent l="0" t="0" r="8890" b="10795"/>
                <wp:wrapNone/>
                <wp:docPr id="32" name="六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70205"/>
                        </a:xfrm>
                        <a:prstGeom prst="hexagon">
                          <a:avLst/>
                        </a:prstGeom>
                        <a:solidFill>
                          <a:srgbClr val="1B52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六边形 45" o:spid="_x0000_s1026" o:spt="9" type="#_x0000_t9" style="position:absolute;left:0pt;margin-left:28.45pt;margin-top:224.85pt;height:29.15pt;width:35.3pt;z-index:-1365517312;v-text-anchor:middle;mso-width-relative:page;mso-height-relative:page;" fillcolor="#1B526D" filled="t" stroked="f" coordsize="21600,21600" o:gfxdata="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C2WIfc1wAAAAoBAAAPAAAAAAAAAAEAIAAAADgAAABkcnMvZG93bnJl&#10;di54bWxQSwECFAAUAAAACACHTuJAN4mGnloCAACEBAAADgAAAAAAAAABACAAAAA8AQAAZHJzL2Uy&#10;b0RvYy54bWxQSwUGAAAAAAYABgBZAQAACAYAAAAA&#10;" adj="445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2944998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2896235</wp:posOffset>
                </wp:positionV>
                <wp:extent cx="1849755" cy="296545"/>
                <wp:effectExtent l="0" t="0" r="0" b="0"/>
                <wp:wrapNone/>
                <wp:docPr id="3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4"/>
                                <w:szCs w:val="24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66.75pt;margin-top:228.05pt;height:23.35pt;width:145.65pt;z-index:-1365517312;mso-width-relative:page;mso-height-relative:page;" filled="f" stroked="f" coordsize="21600,21600" o:gfxdata="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NITdddsAAAALAQAADwAAAAAAAAABACAAAAA4AAAAZHJzL2Rv&#10;d25yZXYueG1sUEsBAhQAFAAAAAgAh07iQCoBj+ghAgAAGQQAAA4AAAAAAAAAAQAgAAAAQ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4"/>
                          <w:szCs w:val="24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38035200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72390</wp:posOffset>
                </wp:positionV>
                <wp:extent cx="6472555" cy="2830195"/>
                <wp:effectExtent l="0" t="0" r="0" b="0"/>
                <wp:wrapNone/>
                <wp:docPr id="22" name="项目经验内容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555" cy="283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  <w:t>项目五：勺子课堂后台管理系统 PC 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项目描述：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对原有的后台管理系统（织梦 CMS）进行功能项的重构，去仿照 织梦 实现了一些自己的功能，例如： 权限管理，用户管理，课程管理，网站设置，统计分析等模块的开发。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参与负责整个项目的技术选型（Vue技术栈 + LayUI）。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负责与后端同事功能制定接口规范。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对部分功能进行优化重构。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负责开发网站设置，用户管理，完整的登录功能等模块。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所用技术栈：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Vue 技术栈 （vue、vue-router、vuex、ES6、LayUI、axios等）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项目经验内容2" o:spid="_x0000_s1026" o:spt="202" type="#_x0000_t202" style="position:absolute;left:0pt;margin-left:72.95pt;margin-top:5.7pt;height:222.85pt;width:509.65pt;z-index:-556932096;mso-width-relative:page;mso-height-relative:page;" filled="f" stroked="f" coordsize="21600,21600" o:gfxdata="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O7fP8zbAAAACwEAAA8AAAAAAAAA&#10;AQAgAAAAOAAAAGRycy9kb3ducmV2LnhtbFBLAQIUABQAAAAIAIdO4kClwC2hMQIAACIEAAAOAAAA&#10;AAAAAAEAIAAAAEA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  <w:t>项目五：勺子课堂后台管理系统 PC 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项目描述：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对原有的后台管理系统（织梦 CMS）进行功能项的重构，去仿照 织梦 实现了一些自己的功能，例如： 权限管理，用户管理，课程管理，网站设置，统计分析等模块的开发。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参与负责整个项目的技术选型（Vue技术栈 + LayUI）。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负责与后端同事功能制定接口规范。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对部分功能进行优化重构。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负责开发网站设置，用户管理，完整的登录功能等模块。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所用技术栈：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Vue 技术栈 （vue、vue-router、vuex、ES6、LayUI、axios等）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旗黑KW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汉仪中黑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sha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Noto Sans Thaana">
    <w:panose1 w:val="020B0502040504020204"/>
    <w:charset w:val="00"/>
    <w:family w:val="auto"/>
    <w:pitch w:val="default"/>
    <w:sig w:usb0="80002003" w:usb1="80002000" w:usb2="00000100" w:usb3="00000000" w:csb0="0000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贩梦少女">
    <w:altName w:val="苹方-简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行楷-繁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venir Next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C8560"/>
    <w:multiLevelType w:val="singleLevel"/>
    <w:tmpl w:val="5EDC8560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EDC8642"/>
    <w:multiLevelType w:val="singleLevel"/>
    <w:tmpl w:val="5EDC864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DC8AF5"/>
    <w:multiLevelType w:val="singleLevel"/>
    <w:tmpl w:val="5EDC8AF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DC8E80"/>
    <w:multiLevelType w:val="singleLevel"/>
    <w:tmpl w:val="5EDC8E8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DE3E84"/>
    <w:multiLevelType w:val="singleLevel"/>
    <w:tmpl w:val="5EDE3E8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EDE4680"/>
    <w:multiLevelType w:val="singleLevel"/>
    <w:tmpl w:val="5EDE468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EDE4AFC"/>
    <w:multiLevelType w:val="singleLevel"/>
    <w:tmpl w:val="5EDE4AF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EDE4D90"/>
    <w:multiLevelType w:val="singleLevel"/>
    <w:tmpl w:val="5EDE4D90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D23D8"/>
    <w:rsid w:val="02075196"/>
    <w:rsid w:val="04711BF4"/>
    <w:rsid w:val="04F36D72"/>
    <w:rsid w:val="08BB2BAB"/>
    <w:rsid w:val="0A0103EB"/>
    <w:rsid w:val="0A634117"/>
    <w:rsid w:val="0BCF793E"/>
    <w:rsid w:val="10FA1664"/>
    <w:rsid w:val="132559E9"/>
    <w:rsid w:val="14F81396"/>
    <w:rsid w:val="164F0F78"/>
    <w:rsid w:val="166E0597"/>
    <w:rsid w:val="18E82F31"/>
    <w:rsid w:val="196A7826"/>
    <w:rsid w:val="196B457C"/>
    <w:rsid w:val="1B124C61"/>
    <w:rsid w:val="1D1A6A94"/>
    <w:rsid w:val="1D7C788C"/>
    <w:rsid w:val="1E381509"/>
    <w:rsid w:val="1F867EB6"/>
    <w:rsid w:val="1FF62795"/>
    <w:rsid w:val="20211CA7"/>
    <w:rsid w:val="22ED03D1"/>
    <w:rsid w:val="237D2B05"/>
    <w:rsid w:val="248E09C6"/>
    <w:rsid w:val="25D74201"/>
    <w:rsid w:val="26E37D1F"/>
    <w:rsid w:val="2B7E4E0A"/>
    <w:rsid w:val="2BA25C56"/>
    <w:rsid w:val="2C2559B1"/>
    <w:rsid w:val="2D524EAE"/>
    <w:rsid w:val="311F0DB2"/>
    <w:rsid w:val="35273F05"/>
    <w:rsid w:val="362B51A4"/>
    <w:rsid w:val="3C715D3F"/>
    <w:rsid w:val="3C820B5D"/>
    <w:rsid w:val="410E08D7"/>
    <w:rsid w:val="42311F2D"/>
    <w:rsid w:val="42606DED"/>
    <w:rsid w:val="48045179"/>
    <w:rsid w:val="483E3B63"/>
    <w:rsid w:val="4B9C6B04"/>
    <w:rsid w:val="4C0C25A6"/>
    <w:rsid w:val="4E8163D8"/>
    <w:rsid w:val="4FAD570B"/>
    <w:rsid w:val="55F74A1F"/>
    <w:rsid w:val="564F0F98"/>
    <w:rsid w:val="57BA656E"/>
    <w:rsid w:val="5E797DAA"/>
    <w:rsid w:val="5EA9C503"/>
    <w:rsid w:val="6087689C"/>
    <w:rsid w:val="61B52B80"/>
    <w:rsid w:val="61E72DAB"/>
    <w:rsid w:val="62B6038C"/>
    <w:rsid w:val="6317493D"/>
    <w:rsid w:val="63C84D13"/>
    <w:rsid w:val="6643156F"/>
    <w:rsid w:val="67394DD6"/>
    <w:rsid w:val="67F81608"/>
    <w:rsid w:val="6A913251"/>
    <w:rsid w:val="6AA62B16"/>
    <w:rsid w:val="6DCD23D8"/>
    <w:rsid w:val="6EFF5062"/>
    <w:rsid w:val="6F4672F0"/>
    <w:rsid w:val="719F26CC"/>
    <w:rsid w:val="71F76778"/>
    <w:rsid w:val="73B3675A"/>
    <w:rsid w:val="74702CFF"/>
    <w:rsid w:val="753A27CA"/>
    <w:rsid w:val="7803301D"/>
    <w:rsid w:val="79375A79"/>
    <w:rsid w:val="7AFFA6A4"/>
    <w:rsid w:val="7C320EEE"/>
    <w:rsid w:val="7D301021"/>
    <w:rsid w:val="AB6F307A"/>
    <w:rsid w:val="B3FF2E8F"/>
    <w:rsid w:val="BFF92472"/>
    <w:rsid w:val="DFFF4910"/>
    <w:rsid w:val="FFABF0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sv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s/Library/Containers/com.kingsoft.wpsoffice.mac/Data/.kingsoft/office6/templates/download/eabc0a15-769d-4ae9-1686-cfc19ddcd66e/Web&#21069;&#31471;&#24320;&#21457;&#24037;&#31243;&#24072;&#31616;&#27905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Web前端开发工程师简洁简历.docx</Template>
  <Pages>1</Pages>
  <Words>0</Words>
  <Characters>0</Characters>
  <Lines>0</Lines>
  <Paragraphs>0</Paragraphs>
  <ScaleCrop>false</ScaleCrop>
  <LinksUpToDate>false</LinksUpToDate>
  <CharactersWithSpaces>1</CharactersWithSpaces>
  <Application>WPS Office_2.3.2.3823_F1E327BC-269C-435d-A152-05C5408002CA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2020-06-08T21:26:00Z</dcterms:created>
  <dc:creator>xs</dc:creator>
  <cp:lastModifiedBy>xssacr</cp:lastModifiedBy>
  <dcterms:modified xsi:type="dcterms:W3CDTF">2020-06-12T09:07:50Z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2052-2.3.2.3823</vt:lpwstr>
  </property>
</Properties>
</file>